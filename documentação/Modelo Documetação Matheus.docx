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  <w:lang w:val="pt-BR"/>
        </w:rPr>
        <w:id w:val="547336296"/>
        <w:docPartObj>
          <w:docPartGallery w:val="Cover Pages"/>
          <w:docPartUnique/>
        </w:docPartObj>
      </w:sdtPr>
      <w:sdtContent>
        <w:p w:rsidR="000E00CE" w:rsidRDefault="000E00CE">
          <w:pPr>
            <w:spacing w:before="0" w:after="160"/>
            <w:rPr>
              <w:rFonts w:ascii="AvenirNext LT Pro Light"/>
              <w:sz w:val="12"/>
              <w:lang w:val="pt-BR"/>
            </w:rPr>
          </w:pPr>
          <w:r w:rsidRPr="000E00CE">
            <w:rPr>
              <w:rFonts w:ascii="AvenirNext LT Pro Light"/>
              <w:noProof/>
              <w:color w:val="FFFFFF" w:themeColor="background1"/>
              <w:sz w:val="12"/>
              <w:lang w:val="pt-BR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>
                    <wp:simplePos x="0" y="0"/>
                    <wp:positionH relativeFrom="page">
                      <wp:posOffset>286385</wp:posOffset>
                    </wp:positionH>
                    <wp:positionV relativeFrom="margin">
                      <wp:align>top</wp:align>
                    </wp:positionV>
                    <wp:extent cx="744474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44740" cy="9144000"/>
                              <a:chOff x="0" y="0"/>
                              <a:chExt cx="7444740" cy="9144000"/>
                            </a:xfrm>
                          </wpg:grpSpPr>
                          <wps:wsp>
                            <wps:cNvPr id="33" name="Retângulo 33"/>
                            <wps:cNvSpPr/>
                            <wps:spPr>
                              <a:xfrm>
                                <a:off x="222270" y="0"/>
                                <a:ext cx="6567149" cy="914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:rsidR="000E00CE" w:rsidRPr="000E00CE" w:rsidRDefault="00CD2B59">
                                      <w:pPr>
                                        <w:pStyle w:val="SemEspaament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importancia do cultivo em casa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:rsidR="000E00CE" w:rsidRDefault="00CD2B59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Os beneficios alimentares, sociais e terapeuticos causados pela cultura do cultivo residencial.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â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ixa de Texto 35"/>
                            <wps:cNvSpPr txBox="1"/>
                            <wps:spPr>
                              <a:xfrm>
                                <a:off x="4602480" y="8191500"/>
                                <a:ext cx="2842260" cy="6320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:rsidR="000E00CE" w:rsidRPr="00CA282E" w:rsidRDefault="001406E3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:rsidR="000E00CE" w:rsidRPr="00CA282E" w:rsidRDefault="00000000">
                                  <w:pPr>
                                    <w:pStyle w:val="SemEspaament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Empres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1406E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E00CE" w:rsidRPr="00CA282E">
                                    <w:rPr>
                                      <w:sz w:val="18"/>
                                      <w:szCs w:val="18"/>
                                      <w:lang w:val="pt-B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alias w:val="Endereço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CA282E" w:rsidRPr="00CA282E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id="Grupo 11" o:spid="_x0000_s1026" style="position:absolute;margin-left:22.55pt;margin-top:0;width:586.2pt;height:10in;z-index:251670528;mso-position-horizontal-relative:page;mso-position-vertical:top;mso-position-vertical-relative:margin" coordsize="74447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">
                    <v:rect id="Retângulo 33" o:spid="_x0000_s1027" style="position:absolute;left:2222;width:65672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" stroked="f" strokeweight="1pt">
                      <v:fill r:id="rId11" o:title="" recolor="t" rotate="t" type="frame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:rsidR="000E00CE" w:rsidRPr="000E00CE" w:rsidRDefault="00CD2B59">
                                <w:pPr>
                                  <w:pStyle w:val="SemEspaament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importancia do cultivo em casa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:rsidR="000E00CE" w:rsidRDefault="00CD2B59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Os beneficios alimentares, sociais e terapeuticos causados pela cultura do cultivo residencial.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" fillcolor="#92d050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35" o:spid="_x0000_s1029" type="#_x0000_t202" style="position:absolute;left:46024;top:81915;width:28423;height:63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:rsidR="000E00CE" w:rsidRPr="00CA282E" w:rsidRDefault="001406E3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:rsidR="000E00CE" w:rsidRPr="00CA282E" w:rsidRDefault="00000000">
                            <w:pPr>
                              <w:pStyle w:val="SemEspaamento"/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Empres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406E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E00CE" w:rsidRPr="00CA282E">
                              <w:rPr>
                                <w:sz w:val="18"/>
                                <w:szCs w:val="18"/>
                                <w:lang w:val="pt-BR"/>
                              </w:rPr>
                              <w:t>  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alias w:val="Endereço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CA282E" w:rsidRPr="00CA282E">
                                  <w:rPr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  <w:r>
            <w:rPr>
              <w:sz w:val="12"/>
              <w:lang w:val="pt-BR"/>
            </w:rPr>
            <w:br w:type="page"/>
          </w:r>
        </w:p>
      </w:sdtContent>
    </w:sdt>
    <w:p w:rsidR="00197602" w:rsidRPr="00E96628" w:rsidRDefault="005D79C5" w:rsidP="00F12D04">
      <w:pPr>
        <w:pStyle w:val="ncoradoObjeto"/>
        <w:rPr>
          <w:noProof w:val="0"/>
          <w:sz w:val="12"/>
          <w:lang w:val="pt-BR"/>
        </w:rPr>
      </w:pPr>
      <w:r w:rsidRPr="00E96628">
        <w:rPr>
          <w:lang w:val="pt-BR" w:bidi="pt-BR"/>
        </w:rPr>
        <w:lastRenderedPageBreak/>
        <w:drawing>
          <wp:anchor distT="0" distB="0" distL="114300" distR="114300" simplePos="0" relativeHeight="251662336" behindDoc="0" locked="1" layoutInCell="1" allowOverlap="1" wp14:anchorId="6E8DB65D" wp14:editId="7D1E5979">
            <wp:simplePos x="0" y="0"/>
            <wp:positionH relativeFrom="margin">
              <wp:align>right</wp:align>
            </wp:positionH>
            <wp:positionV relativeFrom="page">
              <wp:posOffset>1584960</wp:posOffset>
            </wp:positionV>
            <wp:extent cx="6088380" cy="3436620"/>
            <wp:effectExtent l="0" t="0" r="7620" b="0"/>
            <wp:wrapNone/>
            <wp:docPr id="14" name="Imagem 14" descr="mulher de pé no meio da sua est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ulher de pé no meio da sua estuf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489" w:type="pct"/>
        <w:shd w:val="clear" w:color="auto" w:fill="FFFFFF" w:themeFill="background1"/>
        <w:tblLook w:val="0600" w:firstRow="0" w:lastRow="0" w:firstColumn="0" w:lastColumn="0" w:noHBand="1" w:noVBand="1"/>
      </w:tblPr>
      <w:tblGrid>
        <w:gridCol w:w="6415"/>
        <w:gridCol w:w="285"/>
      </w:tblGrid>
      <w:tr w:rsidR="002E0D26" w:rsidRPr="00E96628" w:rsidTr="0094210F">
        <w:trPr>
          <w:trHeight w:val="841"/>
        </w:trPr>
        <w:tc>
          <w:tcPr>
            <w:tcW w:w="4787" w:type="pct"/>
            <w:shd w:val="clear" w:color="auto" w:fill="FFFFFF" w:themeFill="background1"/>
            <w:tcMar>
              <w:left w:w="360" w:type="dxa"/>
              <w:right w:w="115" w:type="dxa"/>
            </w:tcMar>
          </w:tcPr>
          <w:p w:rsidR="002E0D26" w:rsidRPr="0094210F" w:rsidRDefault="00000000" w:rsidP="005D79C5">
            <w:pPr>
              <w:pStyle w:val="Ttulo"/>
              <w:rPr>
                <w:lang w:val="pt-BR"/>
              </w:rPr>
            </w:pPr>
            <w:sdt>
              <w:sdtPr>
                <w:rPr>
                  <w:lang w:val="pt-BR"/>
                </w:rPr>
                <w:id w:val="-360061946"/>
                <w:placeholder>
                  <w:docPart w:val="2029FB011B034B5DA3C8A7DDB70E3520"/>
                </w:placeholder>
                <w15:appearance w15:val="hidden"/>
              </w:sdtPr>
              <w:sdtContent>
                <w:proofErr w:type="spellStart"/>
                <w:r w:rsidR="002E0D26" w:rsidRPr="0094210F">
                  <w:rPr>
                    <w:sz w:val="56"/>
                    <w:szCs w:val="56"/>
                    <w:lang w:val="pt-BR"/>
                  </w:rPr>
                  <w:t>Beneficios</w:t>
                </w:r>
                <w:proofErr w:type="spellEnd"/>
                <w:r w:rsidR="002E0D26" w:rsidRPr="0094210F">
                  <w:rPr>
                    <w:sz w:val="56"/>
                    <w:szCs w:val="56"/>
                    <w:lang w:val="pt-BR"/>
                  </w:rPr>
                  <w:t xml:space="preserve"> e momentos</w:t>
                </w:r>
                <w:r w:rsidR="002E0D26" w:rsidRPr="0094210F">
                  <w:rPr>
                    <w:lang w:val="pt-BR"/>
                  </w:rPr>
                  <w:t xml:space="preserve"> 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(</w:t>
                </w:r>
                <w:r w:rsidR="00CA282E" w:rsidRPr="0094210F">
                  <w:rPr>
                    <w:sz w:val="20"/>
                    <w:szCs w:val="20"/>
                    <w:lang w:val="pt-BR"/>
                  </w:rPr>
                  <w:t>C</w:t>
                </w:r>
                <w:r w:rsidR="002E0D26" w:rsidRPr="0094210F">
                  <w:rPr>
                    <w:sz w:val="32"/>
                    <w:szCs w:val="32"/>
                    <w:lang w:val="pt-BR"/>
                  </w:rPr>
                  <w:t>ontexto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)</w:t>
                </w:r>
              </w:sdtContent>
            </w:sdt>
            <w:r w:rsidR="002E0D26" w:rsidRPr="0094210F">
              <w:rPr>
                <w:lang w:val="pt-BR" w:bidi="pt-BR"/>
              </w:rPr>
              <w:t xml:space="preserve"> </w:t>
            </w:r>
          </w:p>
          <w:p w:rsidR="002E0D26" w:rsidRPr="00E96628" w:rsidRDefault="00000000" w:rsidP="0048188C">
            <w:pPr>
              <w:pStyle w:val="Subttulo"/>
              <w:rPr>
                <w:lang w:val="pt-BR"/>
              </w:rPr>
            </w:pPr>
            <w:sdt>
              <w:sdtPr>
                <w:rPr>
                  <w:lang w:val="pt-BR"/>
                </w:rPr>
                <w:id w:val="479636"/>
                <w:placeholder>
                  <w:docPart w:val="0598E9D6C71A4E64AEEF1908D6059E5F"/>
                </w:placeholder>
                <w15:appearance w15:val="hidden"/>
              </w:sdtPr>
              <w:sdtContent>
                <w:sdt>
                  <w:sdtPr>
                    <w:rPr>
                      <w:lang w:val="pt-BR"/>
                    </w:rPr>
                    <w:id w:val="-440997166"/>
                    <w:placeholder>
                      <w:docPart w:val="D3920FF73BE44C1BA31722E3B015E895"/>
                    </w:placeholder>
                    <w15:appearance w15:val="hidden"/>
                  </w:sdtPr>
                  <w:sdtContent>
                    <w:sdt>
                      <w:sdtPr>
                        <w:rPr>
                          <w:lang w:val="pt-BR"/>
                        </w:rPr>
                        <w:id w:val="-2054766640"/>
                        <w:placeholder>
                          <w:docPart w:val="38DED7259A034AE99EAE55792C1EE8FB"/>
                        </w:placeholder>
                        <w15:appearance w15:val="hidden"/>
                      </w:sdtPr>
                      <w:sdtContent>
                        <w:sdt>
                          <w:sdtPr>
                            <w:rPr>
                              <w:lang w:val="pt-BR"/>
                            </w:rPr>
                            <w:id w:val="-2089768246"/>
                            <w:placeholder>
                              <w:docPart w:val="F752C4CBB01B4D638256073D18CB3C17"/>
                            </w:placeholder>
                            <w15:appearance w15:val="hidden"/>
                          </w:sdtPr>
                          <w:sdtContent>
                            <w:sdt>
                              <w:sdtPr>
                                <w:rPr>
                                  <w:lang w:val="pt-BR"/>
                                </w:rPr>
                                <w:id w:val="-1697223112"/>
                                <w:placeholder>
                                  <w:docPart w:val="8BC6127AEE9645DEBBF3E7140ED15FF4"/>
                                </w:placeholder>
                                <w:showingPlcHdr/>
                                <w15:appearance w15:val="hidden"/>
                              </w:sdtPr>
                              <w:sdtContent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t xml:space="preserve">Tenha seus fins de semana de volta. O verão está aqui! </w:t>
                                </w:r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br/>
                                  <w:t>Deixe-nos fazer o trabalho duro para que você possa se divertir</w:t>
                                </w:r>
                              </w:sdtContent>
                            </w:sdt>
                          </w:sdtContent>
                        </w:sdt>
                      </w:sdtContent>
                    </w:sdt>
                  </w:sdtContent>
                </w:sdt>
              </w:sdtContent>
            </w:sdt>
          </w:p>
        </w:tc>
        <w:tc>
          <w:tcPr>
            <w:tcW w:w="213" w:type="pct"/>
            <w:shd w:val="clear" w:color="auto" w:fill="FFFFFF" w:themeFill="background1"/>
          </w:tcPr>
          <w:p w:rsidR="002E0D26" w:rsidRPr="00E96628" w:rsidRDefault="002E0D26">
            <w:pPr>
              <w:rPr>
                <w:lang w:val="pt-BR"/>
              </w:rPr>
            </w:pPr>
          </w:p>
        </w:tc>
      </w:tr>
    </w:tbl>
    <w:p w:rsidR="00197602" w:rsidRDefault="00197602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94210F">
      <w:pPr>
        <w:pStyle w:val="SemEspaamento"/>
        <w:shd w:val="clear" w:color="auto" w:fill="FFFFFF" w:themeFill="background1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CA282E">
      <w:pPr>
        <w:pStyle w:val="SemEspaamento"/>
        <w:shd w:val="clear" w:color="auto" w:fill="F2F2F2" w:themeFill="background1" w:themeFillShade="F2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Default="002E0D26" w:rsidP="002719D0">
      <w:pPr>
        <w:pStyle w:val="SemEspaamento"/>
        <w:rPr>
          <w:lang w:val="pt-BR"/>
        </w:rPr>
      </w:pPr>
    </w:p>
    <w:p w:rsidR="002E0D26" w:rsidRPr="00E96628" w:rsidRDefault="002E0D26" w:rsidP="002719D0">
      <w:pPr>
        <w:pStyle w:val="SemEspaamento"/>
        <w:rPr>
          <w:lang w:val="pt-BR"/>
        </w:rPr>
      </w:pPr>
    </w:p>
    <w:p w:rsidR="002E0D26" w:rsidRPr="00CA282E" w:rsidRDefault="002E0D26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ind w:firstLine="72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Por crescer em família nordestina acostumada com roça,sinto que não há um tema que mais justifique quem sou.Desde pequeno vivo em meio a plantas e sempre vivenciando bons momentos em família.Hoje faço do plantio uma forma 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para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lembrar quando podia ter momentos com meu pai,e também podendo ajudar outras pessoas na questão alimentícia e terapeuticas,pois hoje faço parte de um projeto social que ajuda pessoas em situação de vunerabilidade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seja com meus legumes plantados ou ensinando alternativas de plantio para alimentação.</w:t>
      </w:r>
    </w:p>
    <w:p w:rsidR="002E0D26" w:rsidRDefault="006275E3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ab/>
        <w:t>Em nosso nordeste, vivemos com o que plantamos,hoje tento trazer as raízes de nossa cultura para o meio urbano a fim de poder proporcionar oque um dia senti tendo momentos e família e uma alimentação mais fresca e saldável.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Sempre procuramos coisas luxuosas e caminhos mais ensolarados,neste projeto trarei a minha visão do que é ter paz em momentos pequenos e duradouros.</w:t>
      </w:r>
    </w:p>
    <w:p w:rsidR="00F26596" w:rsidRPr="00CA282E" w:rsidRDefault="00F26596" w:rsidP="00F26596">
      <w:pPr>
        <w:rPr>
          <w:rFonts w:ascii="Segoe UI" w:hAnsi="Segoe UI" w:cs="Segoe UI"/>
          <w:sz w:val="22"/>
          <w:shd w:val="clear" w:color="auto" w:fill="EEECE1" w:themeFill="background2"/>
        </w:rPr>
      </w:pPr>
      <w:r w:rsidRPr="00CA282E">
        <w:rPr>
          <w:rFonts w:ascii="Segoe UI" w:hAnsi="Segoe UI" w:cs="Segoe UI"/>
          <w:sz w:val="22"/>
          <w:shd w:val="clear" w:color="auto" w:fill="EEECE1" w:themeFill="background2"/>
        </w:rPr>
        <w:t>Veremos neste site,dicas,tutoriais e muita informação de como podemos ter alternativas alimentares e teraupeuticas com a cultura do cultivo em casa,você usuário que se conecta com essa possibilidade de alternativa do plantio, seja bem vindo! Você esta dando um grande passo para o seu bem estar e o de mais pessoas.</w:t>
      </w:r>
    </w:p>
    <w:tbl>
      <w:tblPr>
        <w:tblpPr w:leftFromText="141" w:rightFromText="141" w:vertAnchor="page" w:horzAnchor="margin" w:tblpXSpec="center" w:tblpY="745"/>
        <w:tblW w:w="10170" w:type="dxa"/>
        <w:tblLook w:val="0600" w:firstRow="0" w:lastRow="0" w:firstColumn="0" w:lastColumn="0" w:noHBand="1" w:noVBand="1"/>
      </w:tblPr>
      <w:tblGrid>
        <w:gridCol w:w="4420"/>
        <w:gridCol w:w="406"/>
        <w:gridCol w:w="5344"/>
      </w:tblGrid>
      <w:tr w:rsidR="00EB04EC" w:rsidRPr="00E96628" w:rsidTr="00F26596">
        <w:trPr>
          <w:trHeight w:val="360"/>
        </w:trPr>
        <w:tc>
          <w:tcPr>
            <w:tcW w:w="4420" w:type="dxa"/>
          </w:tcPr>
          <w:p w:rsidR="00F26596" w:rsidRDefault="00F26596" w:rsidP="00F26596">
            <w:pPr>
              <w:rPr>
                <w:rFonts w:asciiTheme="majorHAnsi" w:hAnsiTheme="majorHAnsi"/>
                <w:color w:val="4A442A" w:themeColor="background2" w:themeShade="40"/>
                <w:szCs w:val="56"/>
                <w:lang w:val="pt-BR"/>
              </w:rPr>
            </w:pPr>
          </w:p>
          <w:p w:rsidR="00EB04EC" w:rsidRDefault="00F26596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  <w: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 xml:space="preserve">    </w:t>
            </w:r>
            <w:r w:rsidR="0094210F" w:rsidRPr="0094210F"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>Escopo</w:t>
            </w:r>
          </w:p>
          <w:p w:rsidR="00CD2B59" w:rsidRDefault="00CD2B59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</w:p>
          <w:p w:rsidR="0094210F" w:rsidRP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b/>
                <w:bCs/>
                <w:color w:val="595959"/>
              </w:rPr>
            </w:pPr>
            <w:r w:rsidRPr="005A0D4A">
              <w:rPr>
                <w:rFonts w:eastAsia="Simplon Mono" w:cs="Simplon Mono"/>
                <w:b/>
                <w:bCs/>
                <w:color w:val="595959"/>
              </w:rPr>
              <w:t>Desenvolvimento de site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desenvolvido um site com ambiente </w:t>
            </w:r>
            <w:r>
              <w:rPr>
                <w:rFonts w:eastAsia="Simplon Mono" w:cs="Simplon Mono"/>
                <w:color w:val="595959"/>
              </w:rPr>
              <w:t xml:space="preserve">de fácil interação e manejo para absorção de informações sobre plantio,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Quis</w:t>
            </w:r>
            <w:proofErr w:type="gramEnd"/>
            <w:r>
              <w:rPr>
                <w:rFonts w:eastAsia="Simplon Mono" w:cs="Simplon Mono"/>
                <w:color w:val="595959"/>
              </w:rPr>
              <w:t>.</w:t>
            </w:r>
          </w:p>
          <w:p w:rsidR="0094210F" w:rsidRPr="00624312" w:rsidRDefault="0094210F" w:rsidP="00F26596">
            <w:pPr>
              <w:rPr>
                <w:rFonts w:eastAsia="Simplon Mono" w:cs="Simplon Mono"/>
                <w:color w:val="595959"/>
              </w:rPr>
            </w:pPr>
          </w:p>
          <w:p w:rsidR="0094210F" w:rsidRPr="00C90632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Configuração de API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94210F">
              <w:rPr>
                <w:rFonts w:eastAsia="Simplon Mono" w:cs="Simplon Mono"/>
                <w:color w:val="595959"/>
              </w:rPr>
              <w:t xml:space="preserve">Será necessário um período </w:t>
            </w:r>
            <w:r>
              <w:rPr>
                <w:rFonts w:eastAsia="Simplon Mono" w:cs="Simplon Mono"/>
                <w:color w:val="595959"/>
              </w:rPr>
              <w:t>para alinhamento de API onde será realizada a ligação de banco de dados com nosso site.</w:t>
            </w:r>
          </w:p>
          <w:p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Roteiro tutorial</w:t>
            </w:r>
            <w:r w:rsidR="0094210F" w:rsidRPr="00624312">
              <w:rPr>
                <w:rFonts w:eastAsia="Simplon Mono" w:cs="Simplon Mono"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Montagem de roteiro de tutorial de algumas plantas especificas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chucu,abobora</w:t>
            </w:r>
            <w:proofErr w:type="gramEnd"/>
            <w:r>
              <w:rPr>
                <w:rFonts w:eastAsia="Simplon Mono" w:cs="Simplon Mono"/>
                <w:color w:val="595959"/>
              </w:rPr>
              <w:t>,abacate,feijão,banana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:rsidR="0094210F" w:rsidRPr="00C20CE8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proofErr w:type="spellStart"/>
            <w:r>
              <w:rPr>
                <w:rFonts w:eastAsia="Simplon Mono" w:cs="Simplon Mono"/>
                <w:b/>
                <w:bCs/>
                <w:color w:val="595959"/>
              </w:rPr>
              <w:t>Craiação</w:t>
            </w:r>
            <w:proofErr w:type="spellEnd"/>
            <w:r>
              <w:rPr>
                <w:rFonts w:eastAsia="Simplon Mono" w:cs="Simplon Mono"/>
                <w:b/>
                <w:bCs/>
                <w:color w:val="595959"/>
              </w:rPr>
              <w:t xml:space="preserve"> de banco de dados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Configurar Banco de dados para cadastro e login de usuário onde </w:t>
            </w:r>
            <w:proofErr w:type="spellStart"/>
            <w:r>
              <w:rPr>
                <w:rFonts w:eastAsia="Simplon Mono" w:cs="Simplon Mono"/>
                <w:color w:val="595959"/>
              </w:rPr>
              <w:t>sera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acessado informações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nome,email</w:t>
            </w:r>
            <w:proofErr w:type="gramEnd"/>
            <w:r>
              <w:rPr>
                <w:rFonts w:eastAsia="Simplon Mono" w:cs="Simplon Mono"/>
                <w:color w:val="595959"/>
              </w:rPr>
              <w:t>.telefone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:rsidR="0094210F" w:rsidRPr="004F616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94210F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auxiliares</w:t>
            </w:r>
            <w:r w:rsidR="0094210F"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="0094210F"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Criação de telas auxiliares, como Simulador de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Sobre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mim.</w:t>
            </w:r>
          </w:p>
          <w:p w:rsidR="005A0D4A" w:rsidRPr="005A0D4A" w:rsidRDefault="005A0D4A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</w:t>
            </w:r>
            <w:r w:rsidRPr="005A0D4A">
              <w:rPr>
                <w:rFonts w:eastAsia="Simplon Mono" w:cs="Simplon Mono"/>
                <w:b/>
                <w:bCs/>
                <w:color w:val="595959"/>
              </w:rPr>
              <w:t>ashboard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Pr="005A0D4A">
              <w:rPr>
                <w:rFonts w:eastAsia="Simplon Mono" w:cs="Simplon Mono"/>
                <w:color w:val="595959"/>
              </w:rPr>
              <w:t xml:space="preserve">Será desenvolvido um dashboard para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analise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 interação com o site</w:t>
            </w:r>
            <w:r>
              <w:rPr>
                <w:rFonts w:eastAsia="Simplon Mono" w:cs="Simplon Mono"/>
                <w:color w:val="595959"/>
              </w:rPr>
              <w:t xml:space="preserve"> levando em conta um quiz realizado pelo </w:t>
            </w:r>
            <w:r w:rsidR="00EB04EC">
              <w:rPr>
                <w:rFonts w:eastAsia="Simplon Mono" w:cs="Simplon Mono"/>
                <w:color w:val="595959"/>
              </w:rPr>
              <w:t>usuário</w:t>
            </w:r>
          </w:p>
          <w:p w:rsidR="00EB04EC" w:rsidRPr="00EB04EC" w:rsidRDefault="00EB04EC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:rsidR="00EB04EC" w:rsidRPr="00C025BE" w:rsidRDefault="00EB04EC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  <w:r w:rsidRPr="00C025BE">
              <w:rPr>
                <w:rFonts w:eastAsia="Simplon Mono" w:cs="Simplon Mono"/>
                <w:b/>
                <w:color w:val="2F5496"/>
                <w:sz w:val="32"/>
                <w:u w:val="single"/>
              </w:rPr>
              <w:t>Premissas e Restrições</w:t>
            </w:r>
          </w:p>
          <w:p w:rsidR="00EB04EC" w:rsidRDefault="00EB04EC" w:rsidP="00F26596">
            <w:pPr>
              <w:rPr>
                <w:rFonts w:eastAsia="Simplon Mono" w:cs="Simplon Mono"/>
                <w:color w:val="595959"/>
              </w:rPr>
            </w:pPr>
          </w:p>
          <w:p w:rsidR="00EB04EC" w:rsidRDefault="00EB04EC" w:rsidP="00F26596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Premissas:</w:t>
            </w:r>
          </w:p>
          <w:p w:rsidR="00EB04EC" w:rsidRPr="00A64EDB" w:rsidRDefault="00EB04EC" w:rsidP="00F26596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007CCE">
              <w:rPr>
                <w:rFonts w:eastAsia="Simplon Mono" w:cs="Simplon Mono"/>
                <w:color w:val="595959"/>
              </w:rPr>
              <w:t xml:space="preserve">O </w:t>
            </w:r>
            <w:r>
              <w:rPr>
                <w:rFonts w:eastAsia="Simplon Mono" w:cs="Simplon Mono"/>
                <w:color w:val="595959"/>
              </w:rPr>
              <w:t>contratante</w:t>
            </w:r>
            <w:r w:rsidRPr="00007CCE">
              <w:rPr>
                <w:rFonts w:eastAsia="Simplon Mono" w:cs="Simplon Mono"/>
                <w:color w:val="595959"/>
              </w:rPr>
              <w:t xml:space="preserve"> deve possuir </w:t>
            </w:r>
            <w:r>
              <w:rPr>
                <w:rFonts w:eastAsia="Simplon Mono" w:cs="Simplon Mono"/>
                <w:color w:val="595959"/>
              </w:rPr>
              <w:t xml:space="preserve">veículo especializado </w:t>
            </w:r>
            <w:r w:rsidRPr="00007CCE">
              <w:rPr>
                <w:rFonts w:eastAsia="Simplon Mono" w:cs="Simplon Mono"/>
                <w:color w:val="595959"/>
              </w:rPr>
              <w:t>para transporte dos produtos</w:t>
            </w:r>
            <w:r>
              <w:rPr>
                <w:rFonts w:eastAsia="Simplon Mono" w:cs="Simplon Mono"/>
                <w:color w:val="595959"/>
              </w:rPr>
              <w:t>;</w:t>
            </w:r>
          </w:p>
          <w:p w:rsidR="00EB04EC" w:rsidRDefault="00EB04EC" w:rsidP="00F26596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007CCE">
              <w:rPr>
                <w:rFonts w:eastAsia="Simplon Mono" w:cs="Simplon Mono"/>
                <w:color w:val="595959"/>
              </w:rPr>
              <w:t>O cliente deve possuir disponibilidade de internet para o acesso a plataforma e envio de dados dos sensores.</w:t>
            </w:r>
          </w:p>
          <w:p w:rsidR="00EB04EC" w:rsidRDefault="00EB04EC" w:rsidP="00F26596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Disponibilização de funcionários para treinamento e analises de dados coletados.</w:t>
            </w:r>
          </w:p>
          <w:p w:rsidR="00EB04EC" w:rsidRPr="00C304E2" w:rsidRDefault="00EB04EC" w:rsidP="00F26596">
            <w:pPr>
              <w:rPr>
                <w:rFonts w:eastAsia="Simplon Mono" w:cs="Simplon Mono"/>
                <w:color w:val="595959"/>
              </w:rPr>
            </w:pPr>
          </w:p>
          <w:p w:rsidR="00EB04EC" w:rsidRDefault="00EB04EC" w:rsidP="00F26596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Restrições:</w:t>
            </w:r>
          </w:p>
          <w:p w:rsidR="00EB04EC" w:rsidRPr="00007CCE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lastRenderedPageBreak/>
              <w:t>Os sensores não conseguirão realizar viagens para o exterior, com limite de área somente dentro de solo nacional;</w:t>
            </w:r>
          </w:p>
          <w:p w:rsidR="00EB04EC" w:rsidRPr="006F3BB3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A equipe de SAC poderá ser acionada somente de segunda a sexta das 7hrs às 14hrs;</w:t>
            </w:r>
          </w:p>
          <w:p w:rsidR="00EB04EC" w:rsidRPr="004512D0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A capacidade máxima da carga não pode exceder 500 L em cada uma das câmaras frias.</w:t>
            </w:r>
          </w:p>
          <w:p w:rsidR="00EB04EC" w:rsidRPr="00007CCE" w:rsidRDefault="00EB04EC" w:rsidP="00F26596">
            <w:pPr>
              <w:pStyle w:val="PargrafodaLista"/>
              <w:numPr>
                <w:ilvl w:val="0"/>
                <w:numId w:val="4"/>
              </w:numPr>
              <w:rPr>
                <w:rFonts w:eastAsia="Simplon Mono" w:cs="Simplon Mono"/>
                <w:b/>
                <w:bCs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A rede não poderá ser desligada em hipótese alguma para não gerar a má captura e </w:t>
            </w:r>
            <w:proofErr w:type="spellStart"/>
            <w:r>
              <w:rPr>
                <w:rFonts w:eastAsia="Simplon Mono" w:cs="Simplon Mono"/>
                <w:color w:val="595959"/>
              </w:rPr>
              <w:t>analise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de dados.</w:t>
            </w:r>
          </w:p>
          <w:p w:rsidR="0094210F" w:rsidRPr="0094210F" w:rsidRDefault="0094210F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</w:p>
          <w:p w:rsidR="0094210F" w:rsidRPr="00E96628" w:rsidRDefault="0094210F" w:rsidP="00F26596">
            <w:pPr>
              <w:rPr>
                <w:lang w:val="pt-BR"/>
              </w:rPr>
            </w:pPr>
          </w:p>
        </w:tc>
        <w:tc>
          <w:tcPr>
            <w:tcW w:w="406" w:type="dxa"/>
          </w:tcPr>
          <w:p w:rsidR="001448A3" w:rsidRPr="00E96628" w:rsidRDefault="001448A3" w:rsidP="00F26596">
            <w:pPr>
              <w:rPr>
                <w:lang w:val="pt-BR"/>
              </w:rPr>
            </w:pPr>
          </w:p>
        </w:tc>
        <w:tc>
          <w:tcPr>
            <w:tcW w:w="5344" w:type="dxa"/>
          </w:tcPr>
          <w:p w:rsidR="001448A3" w:rsidRPr="00EB04EC" w:rsidRDefault="00000000" w:rsidP="00F26596">
            <w:pPr>
              <w:pStyle w:val="Cabealho"/>
              <w:shd w:val="clear" w:color="auto" w:fill="FFFFFF" w:themeFill="background1"/>
              <w:rPr>
                <w:color w:val="F2F2F2" w:themeColor="background1" w:themeShade="F2"/>
                <w:lang w:val="pt-BR" w:bidi="pt-BR"/>
              </w:rPr>
            </w:pPr>
            <w:sdt>
              <w:sdtPr>
                <w:rPr>
                  <w:color w:val="F2F2F2" w:themeColor="background1" w:themeShade="F2"/>
                  <w:lang w:val="pt-BR"/>
                </w:rPr>
                <w:id w:val="-834151357"/>
                <w:placeholder>
                  <w:docPart w:val="7EDD0FA0B4F945F9A4BCC96731DE498F"/>
                </w:placeholder>
                <w:showingPlcHdr/>
                <w15:appearance w15:val="hidden"/>
              </w:sdtPr>
              <w:sdtContent>
                <w:r w:rsidR="00EB04EC" w:rsidRPr="00EB04EC">
                  <w:rPr>
                    <w:color w:val="F2F2F2" w:themeColor="background1" w:themeShade="F2"/>
                    <w:lang w:val="pt-BR" w:bidi="pt-BR"/>
                  </w:rPr>
                  <w:t>GRAMADO E PAISAGEM</w:t>
                </w:r>
              </w:sdtContent>
            </w:sdt>
            <w:r w:rsidR="002339F2" w:rsidRPr="00EB04EC">
              <w:rPr>
                <w:color w:val="F2F2F2" w:themeColor="background1" w:themeShade="F2"/>
                <w:lang w:val="pt-BR" w:bidi="pt-BR"/>
              </w:rPr>
              <w:t xml:space="preserve"> </w:t>
            </w:r>
          </w:p>
          <w:p w:rsidR="00EB04EC" w:rsidRDefault="00EB04EC" w:rsidP="00F26596">
            <w:pPr>
              <w:pStyle w:val="Cabealho"/>
              <w:rPr>
                <w:lang w:val="pt-BR" w:bidi="pt-BR"/>
              </w:rPr>
            </w:pPr>
          </w:p>
          <w:p w:rsidR="00CD2B59" w:rsidRDefault="00CD2B59" w:rsidP="00F26596">
            <w:pPr>
              <w:pStyle w:val="Cabealho"/>
              <w:jc w:val="left"/>
              <w:rPr>
                <w:lang w:val="pt-BR" w:bidi="pt-BR"/>
              </w:rPr>
            </w:pPr>
          </w:p>
          <w:p w:rsidR="00CD2B59" w:rsidRDefault="00CD2B59" w:rsidP="00F26596">
            <w:pPr>
              <w:pStyle w:val="Cabealho"/>
              <w:jc w:val="left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EB04EC" w:rsidRDefault="00EB04EC" w:rsidP="00F26596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1C76D54B" wp14:editId="15E16030">
                  <wp:extent cx="2309330" cy="1036320"/>
                  <wp:effectExtent l="0" t="0" r="0" b="0"/>
                  <wp:docPr id="666854417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666854417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74372" cy="10655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3910D98D" wp14:editId="5676D77B">
                  <wp:extent cx="2292350" cy="898931"/>
                  <wp:effectExtent l="0" t="0" r="0" b="0"/>
                  <wp:docPr id="2419550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550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94" cy="92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6C50F0BC" wp14:editId="78305CF2">
                  <wp:extent cx="2265045" cy="1029909"/>
                  <wp:effectExtent l="0" t="0" r="1905" b="0"/>
                  <wp:docPr id="2670555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67055540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186" cy="10481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CD2B59" w:rsidRDefault="00CD2B59" w:rsidP="00F26596">
            <w:pPr>
              <w:pStyle w:val="Cabealho"/>
              <w:rPr>
                <w:lang w:val="pt-BR"/>
              </w:rPr>
            </w:pPr>
          </w:p>
          <w:p w:rsidR="00EB04EC" w:rsidRDefault="00EB04EC" w:rsidP="00F26596">
            <w:pPr>
              <w:pStyle w:val="Cabealho"/>
              <w:rPr>
                <w:lang w:val="pt-BR"/>
              </w:rPr>
            </w:pPr>
          </w:p>
          <w:p w:rsidR="00EB04EC" w:rsidRDefault="00EB04EC" w:rsidP="00F26596">
            <w:pPr>
              <w:pStyle w:val="Cabealho"/>
              <w:rPr>
                <w:lang w:val="pt-BR"/>
              </w:rPr>
            </w:pPr>
          </w:p>
          <w:p w:rsidR="00EB04EC" w:rsidRPr="00E96628" w:rsidRDefault="00EB04EC" w:rsidP="00F26596">
            <w:pPr>
              <w:pStyle w:val="Cabealho"/>
              <w:rPr>
                <w:lang w:val="pt-BR"/>
              </w:rPr>
            </w:pPr>
          </w:p>
        </w:tc>
      </w:tr>
    </w:tbl>
    <w:p w:rsidR="0094210F" w:rsidRDefault="0094210F">
      <w:r>
        <w:lastRenderedPageBreak/>
        <w:br w:type="page"/>
      </w:r>
    </w:p>
    <w:p w:rsidR="0094210F" w:rsidRDefault="0094210F">
      <w:pPr>
        <w:spacing w:before="0" w:after="160"/>
      </w:pPr>
      <w:r>
        <w:lastRenderedPageBreak/>
        <w:br w:type="page"/>
      </w:r>
    </w:p>
    <w:p w:rsidR="0094210F" w:rsidRDefault="0094210F"/>
    <w:tbl>
      <w:tblPr>
        <w:tblW w:w="9684" w:type="dxa"/>
        <w:tblLook w:val="0600" w:firstRow="0" w:lastRow="0" w:firstColumn="0" w:lastColumn="0" w:noHBand="1" w:noVBand="1"/>
      </w:tblPr>
      <w:tblGrid>
        <w:gridCol w:w="4050"/>
        <w:gridCol w:w="450"/>
        <w:gridCol w:w="5184"/>
      </w:tblGrid>
      <w:tr w:rsidR="001448A3" w:rsidRPr="00E96628" w:rsidTr="0094210F">
        <w:trPr>
          <w:trHeight w:val="7200"/>
        </w:trPr>
        <w:tc>
          <w:tcPr>
            <w:tcW w:w="4050" w:type="dxa"/>
            <w:vMerge w:val="restart"/>
          </w:tcPr>
          <w:p w:rsidR="001448A3" w:rsidRPr="00E96628" w:rsidRDefault="001448A3" w:rsidP="001448A3">
            <w:pPr>
              <w:pStyle w:val="SemEspaamento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inline distT="0" distB="0" distL="0" distR="0" wp14:anchorId="134C9C51" wp14:editId="731E0FAF">
                  <wp:extent cx="2252980" cy="1504315"/>
                  <wp:effectExtent l="0" t="0" r="0" b="635"/>
                  <wp:docPr id="10" name="Imagem 10" descr="pessoa empurrando carrinho de mão com plant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essoa empurrando carrinho de mão com plant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:rsidR="001448A3" w:rsidRPr="00F2149D" w:rsidRDefault="00000000" w:rsidP="005C4170">
            <w:pPr>
              <w:pStyle w:val="Ttulo2"/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</w:pPr>
            <w:sdt>
              <w:sdtPr>
                <w:rPr>
                  <w:rFonts w:asciiTheme="majorHAnsi" w:hAnsiTheme="majorHAnsi"/>
                  <w:bCs w:val="0"/>
                  <w:color w:val="4A442A" w:themeColor="background2" w:themeShade="40"/>
                  <w:szCs w:val="32"/>
                  <w:lang w:val="pt-BR"/>
                </w:rPr>
                <w:id w:val="-856119578"/>
                <w:placeholder>
                  <w:docPart w:val="4769B92C879342A3A844A3D687123DAC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>Informar e praticar</w:t>
                </w:r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(</w:t>
                </w:r>
                <w:proofErr w:type="spellStart"/>
                <w:r w:rsidR="00C02CC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Obejetivo</w:t>
                </w:r>
                <w:proofErr w:type="spellEnd"/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)</w:t>
                </w:r>
              </w:sdtContent>
            </w:sdt>
            <w:r w:rsidR="002339F2" w:rsidRPr="00F2149D"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  <w:t xml:space="preserve"> </w:t>
            </w:r>
          </w:p>
          <w:p w:rsidR="001448A3" w:rsidRPr="00CA282E" w:rsidRDefault="00C02CCD" w:rsidP="00C02CCD">
            <w:pPr>
              <w:rPr>
                <w:sz w:val="22"/>
                <w:lang w:val="pt-BR"/>
              </w:rPr>
            </w:pPr>
            <w:r w:rsidRPr="00CA282E">
              <w:rPr>
                <w:sz w:val="22"/>
                <w:lang w:val="pt-BR"/>
              </w:rPr>
              <w:t xml:space="preserve">Criamos esse site com o intuito de informar pessoas de qualquer idade a importância e bem estar que o cultivo caseiro pode </w:t>
            </w:r>
            <w:proofErr w:type="spellStart"/>
            <w:proofErr w:type="gramStart"/>
            <w:r w:rsidRPr="00CA282E">
              <w:rPr>
                <w:sz w:val="22"/>
                <w:lang w:val="pt-BR"/>
              </w:rPr>
              <w:t>trazer</w:t>
            </w:r>
            <w:r w:rsidR="00F2149D" w:rsidRPr="00CA282E">
              <w:rPr>
                <w:sz w:val="22"/>
                <w:lang w:val="pt-BR"/>
              </w:rPr>
              <w:t>,tanto</w:t>
            </w:r>
            <w:proofErr w:type="spellEnd"/>
            <w:proofErr w:type="gramEnd"/>
            <w:r w:rsidR="00F2149D" w:rsidRPr="00CA282E">
              <w:rPr>
                <w:sz w:val="22"/>
                <w:lang w:val="pt-BR"/>
              </w:rPr>
              <w:t xml:space="preserve"> pessoal como social.</w:t>
            </w:r>
          </w:p>
        </w:tc>
        <w:tc>
          <w:tcPr>
            <w:tcW w:w="450" w:type="dxa"/>
            <w:vMerge w:val="restart"/>
          </w:tcPr>
          <w:p w:rsidR="001448A3" w:rsidRPr="00E96628" w:rsidRDefault="001448A3" w:rsidP="00624FC0">
            <w:pPr>
              <w:rPr>
                <w:lang w:val="pt-BR"/>
              </w:rPr>
            </w:pPr>
          </w:p>
        </w:tc>
        <w:tc>
          <w:tcPr>
            <w:tcW w:w="5184" w:type="dxa"/>
          </w:tcPr>
          <w:p w:rsidR="001448A3" w:rsidRPr="00E96628" w:rsidRDefault="00000000" w:rsidP="002339F2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-1661082328"/>
                <w:placeholder>
                  <w:docPart w:val="D0F6C6ECCAFF4B2CBEF1E4B3CD3C6953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pacing w:val="0"/>
                    <w:sz w:val="56"/>
                    <w:szCs w:val="56"/>
                    <w:lang w:val="pt-BR"/>
                  </w:rPr>
                  <w:t>Pensar no próximo faz bem a você</w:t>
                </w:r>
                <w:r w:rsidR="00F2149D">
                  <w:rPr>
                    <w:lang w:val="pt-BR"/>
                  </w:rPr>
                  <w:t xml:space="preserve"> </w:t>
                </w:r>
              </w:sdtContent>
            </w:sdt>
            <w:r w:rsidR="002339F2" w:rsidRPr="00E96628">
              <w:rPr>
                <w:lang w:val="pt-BR" w:bidi="pt-BR"/>
              </w:rPr>
              <w:t xml:space="preserve"> </w:t>
            </w:r>
          </w:p>
          <w:p w:rsidR="001448A3" w:rsidRPr="00E96628" w:rsidRDefault="001448A3" w:rsidP="001448A3">
            <w:pPr>
              <w:pStyle w:val="Autor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anchor distT="0" distB="360045" distL="114300" distR="114300" simplePos="0" relativeHeight="251668480" behindDoc="0" locked="0" layoutInCell="1" allowOverlap="1" wp14:anchorId="0D4FB2F6" wp14:editId="208F3F3F">
                  <wp:simplePos x="0" y="0"/>
                  <wp:positionH relativeFrom="page">
                    <wp:posOffset>80010</wp:posOffset>
                  </wp:positionH>
                  <wp:positionV relativeFrom="page">
                    <wp:posOffset>1501808</wp:posOffset>
                  </wp:positionV>
                  <wp:extent cx="4105275" cy="2779395"/>
                  <wp:effectExtent l="0" t="0" r="9525" b="1905"/>
                  <wp:wrapNone/>
                  <wp:docPr id="8" name="Imagem 8" descr="grupo de pessoas posando dentro de uma estu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grupo de pessoas posando dentro de uma estu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05275" cy="277939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rPr>
                  <w:lang w:val="pt-BR"/>
                </w:rPr>
                <w:id w:val="558982134"/>
                <w:placeholder>
                  <w:docPart w:val="396866D2A086469E8DC302F7472B941A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(</w:t>
                </w:r>
                <w:r w:rsidR="00CA282E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J</w:t>
                </w:r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ustificativa)</w:t>
                </w:r>
              </w:sdtContent>
            </w:sdt>
          </w:p>
        </w:tc>
      </w:tr>
      <w:tr w:rsidR="00CD2B59" w:rsidTr="0094210F">
        <w:trPr>
          <w:trHeight w:val="6480"/>
        </w:trPr>
        <w:tc>
          <w:tcPr>
            <w:tcW w:w="4050" w:type="dxa"/>
            <w:vMerge/>
          </w:tcPr>
          <w:p w:rsidR="001448A3" w:rsidRPr="00E96628" w:rsidRDefault="001448A3" w:rsidP="00197602">
            <w:pPr>
              <w:rPr>
                <w:color w:val="231F20"/>
                <w:sz w:val="28"/>
                <w:lang w:val="pt-BR"/>
              </w:rPr>
            </w:pPr>
          </w:p>
        </w:tc>
        <w:tc>
          <w:tcPr>
            <w:tcW w:w="450" w:type="dxa"/>
            <w:vMerge/>
          </w:tcPr>
          <w:p w:rsidR="001448A3" w:rsidRPr="00E96628" w:rsidRDefault="001448A3" w:rsidP="00624FC0">
            <w:pPr>
              <w:rPr>
                <w:lang w:val="pt-BR"/>
              </w:rPr>
            </w:pPr>
          </w:p>
        </w:tc>
        <w:sdt>
          <w:sdtPr>
            <w:rPr>
              <w:lang w:val="pt-BR"/>
            </w:rPr>
            <w:id w:val="411442498"/>
            <w:placeholder>
              <w:docPart w:val="D3504C331E124666AF8797D16D6361CA"/>
            </w:placeholder>
            <w15:appearance w15:val="hidden"/>
          </w:sdtPr>
          <w:sdtContent>
            <w:tc>
              <w:tcPr>
                <w:tcW w:w="5184" w:type="dxa"/>
                <w:shd w:val="clear" w:color="auto" w:fill="EEECE1" w:themeFill="background2"/>
              </w:tcPr>
              <w:p w:rsidR="001448A3" w:rsidRPr="00E96628" w:rsidRDefault="00F2149D" w:rsidP="002339F2">
                <w:pPr>
                  <w:rPr>
                    <w:lang w:val="pt-BR"/>
                  </w:rPr>
                </w:pPr>
                <w:r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 xml:space="preserve">Criar um site dedicado ao cultivo de plantas em casa é uma iniciativa importante para disseminar conhecimento, fornecer orientações acessíveis e criar uma comunidade engajada. O site oferece informações sobre técnicas de cultivo, seleção de espécies, manejo de pragas e compartilha experiências inspiradoras. Além disso, serve como uma fonte constante de inspiração, motivando as pessoas a embarcarem na jornada do cultivo em casa e desfrutarem dos benefícios para a saúde e o meio ambiente alem de poder fonecer ajuda aos que precisam formando assim uma comunidade de </w:t>
                </w:r>
                <w:r w:rsidR="00CA282E"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>concientização coletiva sobre a importancia da ajuda alimenticia ao proximo.</w:t>
                </w:r>
              </w:p>
            </w:tc>
          </w:sdtContent>
        </w:sdt>
      </w:tr>
    </w:tbl>
    <w:p w:rsidR="00197602" w:rsidRPr="00E96628" w:rsidRDefault="00197602" w:rsidP="00B97E24">
      <w:pPr>
        <w:pStyle w:val="ncoradoObjeto"/>
        <w:rPr>
          <w:noProof w:val="0"/>
          <w:lang w:val="pt-BR"/>
        </w:rPr>
      </w:pPr>
    </w:p>
    <w:sectPr w:rsidR="00197602" w:rsidRPr="00E96628" w:rsidSect="00587B5B">
      <w:pgSz w:w="11906" w:h="16838" w:code="9"/>
      <w:pgMar w:top="720" w:right="1152" w:bottom="360" w:left="1152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2A1463" w:rsidRDefault="002A1463" w:rsidP="002719D0">
      <w:pPr>
        <w:spacing w:before="0" w:line="240" w:lineRule="auto"/>
      </w:pPr>
      <w:r>
        <w:separator/>
      </w:r>
    </w:p>
  </w:endnote>
  <w:endnote w:type="continuationSeparator" w:id="0">
    <w:p w:rsidR="002A1463" w:rsidRDefault="002A1463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2A1463" w:rsidRDefault="002A1463" w:rsidP="002719D0">
      <w:pPr>
        <w:spacing w:before="0" w:line="240" w:lineRule="auto"/>
      </w:pPr>
      <w:r>
        <w:separator/>
      </w:r>
    </w:p>
  </w:footnote>
  <w:footnote w:type="continuationSeparator" w:id="0">
    <w:p w:rsidR="002A1463" w:rsidRDefault="002A1463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785"/>
    <w:multiLevelType w:val="hybridMultilevel"/>
    <w:tmpl w:val="6832C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E18"/>
    <w:multiLevelType w:val="hybridMultilevel"/>
    <w:tmpl w:val="F7B6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225E6"/>
    <w:multiLevelType w:val="multilevel"/>
    <w:tmpl w:val="5B2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5302F7"/>
    <w:multiLevelType w:val="hybridMultilevel"/>
    <w:tmpl w:val="F0CEA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584170">
    <w:abstractNumId w:val="2"/>
  </w:num>
  <w:num w:numId="2" w16cid:durableId="943877190">
    <w:abstractNumId w:val="0"/>
  </w:num>
  <w:num w:numId="3" w16cid:durableId="1897857919">
    <w:abstractNumId w:val="3"/>
  </w:num>
  <w:num w:numId="4" w16cid:durableId="11113156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CE"/>
    <w:rsid w:val="000A1DEC"/>
    <w:rsid w:val="000E00CE"/>
    <w:rsid w:val="001406E3"/>
    <w:rsid w:val="001448A3"/>
    <w:rsid w:val="00197602"/>
    <w:rsid w:val="002339F2"/>
    <w:rsid w:val="002719D0"/>
    <w:rsid w:val="002A1463"/>
    <w:rsid w:val="002D4C47"/>
    <w:rsid w:val="002E0D26"/>
    <w:rsid w:val="00341FDB"/>
    <w:rsid w:val="003B3C98"/>
    <w:rsid w:val="003F1721"/>
    <w:rsid w:val="00405532"/>
    <w:rsid w:val="0048188C"/>
    <w:rsid w:val="00552A78"/>
    <w:rsid w:val="00587B5B"/>
    <w:rsid w:val="0059668F"/>
    <w:rsid w:val="005A0D4A"/>
    <w:rsid w:val="005C4170"/>
    <w:rsid w:val="005D79C5"/>
    <w:rsid w:val="00624FC0"/>
    <w:rsid w:val="006275E3"/>
    <w:rsid w:val="006D7D05"/>
    <w:rsid w:val="00735EBE"/>
    <w:rsid w:val="0084277A"/>
    <w:rsid w:val="008A3EBD"/>
    <w:rsid w:val="008E51E5"/>
    <w:rsid w:val="0094210F"/>
    <w:rsid w:val="00970A18"/>
    <w:rsid w:val="00977B7B"/>
    <w:rsid w:val="009D26A0"/>
    <w:rsid w:val="00A5424D"/>
    <w:rsid w:val="00A818D9"/>
    <w:rsid w:val="00AD2E65"/>
    <w:rsid w:val="00B97E24"/>
    <w:rsid w:val="00BC2965"/>
    <w:rsid w:val="00BC5FAD"/>
    <w:rsid w:val="00C02CCD"/>
    <w:rsid w:val="00C419DC"/>
    <w:rsid w:val="00C77147"/>
    <w:rsid w:val="00C86167"/>
    <w:rsid w:val="00CA282E"/>
    <w:rsid w:val="00CD2B59"/>
    <w:rsid w:val="00D70344"/>
    <w:rsid w:val="00E254A4"/>
    <w:rsid w:val="00E8273A"/>
    <w:rsid w:val="00E96628"/>
    <w:rsid w:val="00EB04EC"/>
    <w:rsid w:val="00EC608B"/>
    <w:rsid w:val="00F12D04"/>
    <w:rsid w:val="00F2149D"/>
    <w:rsid w:val="00F2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0EBCB964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28"/>
    <w:pPr>
      <w:spacing w:before="120" w:after="0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E96628"/>
    <w:pPr>
      <w:outlineLvl w:val="0"/>
    </w:pPr>
    <w:rPr>
      <w:bCs/>
      <w:color w:val="000000" w:themeColor="text1"/>
      <w:spacing w:val="20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qFormat/>
    <w:rsid w:val="00735EBE"/>
    <w:pPr>
      <w:outlineLvl w:val="1"/>
    </w:pPr>
    <w:rPr>
      <w:bCs/>
      <w:color w:val="000000" w:themeColor="text1"/>
      <w:sz w:val="32"/>
      <w:szCs w:val="30"/>
    </w:rPr>
  </w:style>
  <w:style w:type="paragraph" w:styleId="Ttulo3">
    <w:name w:val="heading 3"/>
    <w:basedOn w:val="Normal"/>
    <w:next w:val="Normal"/>
    <w:link w:val="Ttulo3Char"/>
    <w:uiPriority w:val="9"/>
    <w:qFormat/>
    <w:rsid w:val="00552A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735EBE"/>
    <w:pPr>
      <w:spacing w:before="360" w:line="240" w:lineRule="auto"/>
    </w:pPr>
    <w:rPr>
      <w:rFonts w:asciiTheme="majorHAnsi" w:hAnsiTheme="majorHAnsi"/>
      <w:color w:val="4A442A" w:themeColor="background2" w:themeShade="40"/>
      <w:sz w:val="96"/>
      <w:szCs w:val="50"/>
    </w:rPr>
  </w:style>
  <w:style w:type="character" w:customStyle="1" w:styleId="TtuloChar">
    <w:name w:val="Título Char"/>
    <w:basedOn w:val="Fontepargpadro"/>
    <w:link w:val="Ttulo"/>
    <w:uiPriority w:val="10"/>
    <w:rsid w:val="00735EBE"/>
    <w:rPr>
      <w:rFonts w:asciiTheme="majorHAnsi" w:hAnsiTheme="majorHAnsi"/>
      <w:color w:val="4A442A" w:themeColor="background2" w:themeShade="40"/>
      <w:sz w:val="96"/>
      <w:szCs w:val="50"/>
    </w:rPr>
  </w:style>
  <w:style w:type="paragraph" w:styleId="Subttulo">
    <w:name w:val="Subtitle"/>
    <w:basedOn w:val="Normal"/>
    <w:next w:val="Normal"/>
    <w:link w:val="SubttuloChar"/>
    <w:uiPriority w:val="11"/>
    <w:qFormat/>
    <w:rsid w:val="00E96628"/>
    <w:pPr>
      <w:spacing w:line="240" w:lineRule="auto"/>
    </w:pPr>
    <w:rPr>
      <w:rFonts w:cs="Times New Roman (Body CS)"/>
      <w:color w:val="000000" w:themeColor="text1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96628"/>
    <w:rPr>
      <w:rFonts w:cs="Times New Roman (Body CS)"/>
      <w:color w:val="000000" w:themeColor="text1"/>
      <w:sz w:val="20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96628"/>
    <w:rPr>
      <w:bCs/>
      <w:color w:val="000000" w:themeColor="text1"/>
      <w:spacing w:val="20"/>
      <w:sz w:val="48"/>
      <w:szCs w:val="48"/>
    </w:rPr>
  </w:style>
  <w:style w:type="paragraph" w:customStyle="1" w:styleId="Autor">
    <w:name w:val="Autor"/>
    <w:basedOn w:val="Normal"/>
    <w:qFormat/>
    <w:rsid w:val="00735EBE"/>
    <w:rPr>
      <w:sz w:val="18"/>
    </w:rPr>
  </w:style>
  <w:style w:type="paragraph" w:styleId="SemEspaamento">
    <w:name w:val="No Spacing"/>
    <w:link w:val="SemEspaamentoChar"/>
    <w:uiPriority w:val="1"/>
    <w:qFormat/>
    <w:rsid w:val="002719D0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735EBE"/>
    <w:pPr>
      <w:spacing w:before="0"/>
      <w:ind w:right="144"/>
      <w:jc w:val="right"/>
    </w:pPr>
    <w:rPr>
      <w:rFonts w:asciiTheme="majorHAnsi" w:hAnsiTheme="majorHAnsi"/>
      <w:color w:val="4A442A" w:themeColor="background2" w:themeShade="40"/>
      <w:sz w:val="24"/>
      <w:szCs w:val="28"/>
    </w:rPr>
  </w:style>
  <w:style w:type="character" w:customStyle="1" w:styleId="CabealhoChar">
    <w:name w:val="Cabeçalho Char"/>
    <w:basedOn w:val="Fontepargpadro"/>
    <w:link w:val="Cabealho"/>
    <w:uiPriority w:val="99"/>
    <w:rsid w:val="00735EBE"/>
    <w:rPr>
      <w:rFonts w:asciiTheme="majorHAnsi" w:hAnsiTheme="majorHAnsi"/>
      <w:color w:val="4A442A" w:themeColor="background2" w:themeShade="40"/>
      <w:sz w:val="24"/>
      <w:szCs w:val="28"/>
    </w:rPr>
  </w:style>
  <w:style w:type="paragraph" w:styleId="Rodap">
    <w:name w:val="footer"/>
    <w:basedOn w:val="Normal"/>
    <w:link w:val="Rodap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19D0"/>
  </w:style>
  <w:style w:type="paragraph" w:customStyle="1" w:styleId="DescriodoTpico">
    <w:name w:val="Descrição do Tópico"/>
    <w:basedOn w:val="Normal"/>
    <w:qFormat/>
    <w:rsid w:val="00735EBE"/>
    <w:rPr>
      <w:sz w:val="18"/>
      <w:szCs w:val="18"/>
    </w:rPr>
  </w:style>
  <w:style w:type="paragraph" w:customStyle="1" w:styleId="TtulodoTpico">
    <w:name w:val="Título do Tópico"/>
    <w:basedOn w:val="Normal"/>
    <w:qFormat/>
    <w:rsid w:val="005D79C5"/>
    <w:pPr>
      <w:spacing w:before="360"/>
    </w:pPr>
    <w:rPr>
      <w:b/>
      <w:sz w:val="18"/>
    </w:rPr>
  </w:style>
  <w:style w:type="paragraph" w:styleId="CabealhodoSumrio">
    <w:name w:val="TOC Heading"/>
    <w:basedOn w:val="Normal"/>
    <w:next w:val="Normal"/>
    <w:uiPriority w:val="39"/>
    <w:qFormat/>
    <w:rsid w:val="00735EBE"/>
    <w:pPr>
      <w:spacing w:before="480"/>
    </w:pPr>
    <w:rPr>
      <w:rFonts w:asciiTheme="majorHAnsi" w:hAnsiTheme="majorHAnsi" w:cs="Times New Roman (Body CS)"/>
      <w:caps/>
      <w:color w:val="4A442A" w:themeColor="background2" w:themeShade="40"/>
      <w:sz w:val="24"/>
    </w:rPr>
  </w:style>
  <w:style w:type="paragraph" w:customStyle="1" w:styleId="ncoradoObjeto">
    <w:name w:val="Âncora do Objeto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Ttulo2Char">
    <w:name w:val="Título 2 Char"/>
    <w:basedOn w:val="Fontepargpadro"/>
    <w:link w:val="Ttulo2"/>
    <w:uiPriority w:val="9"/>
    <w:rsid w:val="00735EBE"/>
    <w:rPr>
      <w:bCs/>
      <w:color w:val="000000" w:themeColor="text1"/>
      <w:sz w:val="32"/>
      <w:szCs w:val="30"/>
    </w:rPr>
  </w:style>
  <w:style w:type="paragraph" w:customStyle="1" w:styleId="InformaesdaEdio">
    <w:name w:val="Informações da Edição"/>
    <w:basedOn w:val="Normal"/>
    <w:qFormat/>
    <w:rsid w:val="00552A78"/>
    <w:pPr>
      <w:spacing w:before="0"/>
      <w:jc w:val="right"/>
    </w:pPr>
    <w:rPr>
      <w:rFonts w:asciiTheme="majorHAnsi" w:hAnsiTheme="majorHAnsi" w:cs="Times New Roman (Body CS)"/>
      <w:caps/>
      <w:color w:val="4A442A" w:themeColor="background2" w:themeShade="40"/>
      <w:sz w:val="16"/>
    </w:rPr>
  </w:style>
  <w:style w:type="character" w:customStyle="1" w:styleId="Ttulo3Char">
    <w:name w:val="Título 3 Char"/>
    <w:basedOn w:val="Fontepargpadro"/>
    <w:link w:val="Ttulo3"/>
    <w:uiPriority w:val="9"/>
    <w:rsid w:val="00552A78"/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48188C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424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424D"/>
    <w:rPr>
      <w:rFonts w:ascii="Segoe UI" w:hAnsi="Segoe UI" w:cs="Segoe UI"/>
      <w:sz w:val="18"/>
      <w:szCs w:val="18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0E00CE"/>
  </w:style>
  <w:style w:type="paragraph" w:styleId="NormalWeb">
    <w:name w:val="Normal (Web)"/>
    <w:basedOn w:val="Normal"/>
    <w:uiPriority w:val="99"/>
    <w:unhideWhenUsed/>
    <w:rsid w:val="006D7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0094210F"/>
    <w:pPr>
      <w:spacing w:before="40" w:after="40" w:line="240" w:lineRule="auto"/>
      <w:ind w:left="720"/>
      <w:contextualSpacing/>
    </w:pPr>
    <w:rPr>
      <w:rFonts w:ascii="Simplon Mono" w:hAnsi="Simplon Mono"/>
      <w:color w:val="595959" w:themeColor="text1" w:themeTint="A6"/>
      <w:kern w:val="20"/>
      <w:sz w:val="22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5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jpeg"/><Relationship Id="rId2" Type="http://schemas.openxmlformats.org/officeDocument/2006/relationships/customXml" Target="../customXml/item2.xml"/><Relationship Id="rId16" Type="http://schemas.openxmlformats.org/officeDocument/2006/relationships/image" Target="media/image7.jpe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10" Type="http://schemas.openxmlformats.org/officeDocument/2006/relationships/image" Target="media/image1.jpeg"/><Relationship Id="rId19" Type="http://schemas.openxmlformats.org/officeDocument/2006/relationships/glossaryDocument" Target="glossary/document.xm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Boletim%20informativo%20sobre%20paisagism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DD0FA0B4F945F9A4BCC96731DE49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A98B5-3E80-4109-92E0-9C8695B54D99}"/>
      </w:docPartPr>
      <w:docPartBody>
        <w:p w:rsidR="00E52743" w:rsidRDefault="00000000">
          <w:pPr>
            <w:pStyle w:val="7EDD0FA0B4F945F9A4BCC96731DE498F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4769B92C879342A3A844A3D687123DA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B5AFCD-7A6A-4CB4-8FAB-EE32FF8E862F}"/>
      </w:docPartPr>
      <w:docPartBody>
        <w:p w:rsidR="00E52743" w:rsidRDefault="00000000">
          <w:pPr>
            <w:pStyle w:val="4769B92C879342A3A844A3D687123DAC"/>
          </w:pPr>
          <w:r w:rsidRPr="00E96628">
            <w:rPr>
              <w:lang w:bidi="pt-BR"/>
            </w:rPr>
            <w:t>Ideias para plantar o seu jardim de verão</w:t>
          </w:r>
        </w:p>
      </w:docPartBody>
    </w:docPart>
    <w:docPart>
      <w:docPartPr>
        <w:name w:val="D0F6C6ECCAFF4B2CBEF1E4B3CD3C69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98869AF-F4AC-4EE4-8019-2B862604975A}"/>
      </w:docPartPr>
      <w:docPartBody>
        <w:p w:rsidR="00E52743" w:rsidRDefault="00000000">
          <w:pPr>
            <w:pStyle w:val="D0F6C6ECCAFF4B2CBEF1E4B3CD3C6953"/>
          </w:pPr>
          <w:r w:rsidRPr="00E96628">
            <w:rPr>
              <w:lang w:bidi="pt-BR"/>
            </w:rPr>
            <w:t>Paisagens do Tony e muito mais</w:t>
          </w:r>
        </w:p>
      </w:docPartBody>
    </w:docPart>
    <w:docPart>
      <w:docPartPr>
        <w:name w:val="396866D2A086469E8DC302F7472B941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3C1279-1397-4F50-9A8F-13F106E2BC50}"/>
      </w:docPartPr>
      <w:docPartBody>
        <w:p w:rsidR="00E52743" w:rsidRDefault="00000000">
          <w:pPr>
            <w:pStyle w:val="396866D2A086469E8DC302F7472B941A"/>
          </w:pPr>
          <w:r w:rsidRPr="00E96628">
            <w:rPr>
              <w:lang w:bidi="pt-BR"/>
            </w:rPr>
            <w:t>Por Gerd Simonsen</w:t>
          </w:r>
        </w:p>
      </w:docPartBody>
    </w:docPart>
    <w:docPart>
      <w:docPartPr>
        <w:name w:val="D3504C331E124666AF8797D16D6361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C8336B-D996-4A84-9916-57B428EFD01D}"/>
      </w:docPartPr>
      <w:docPartBody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Default="00000000">
          <w:pPr>
            <w:pStyle w:val="D3504C331E124666AF8797D16D6361CA"/>
          </w:pPr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</w:docPartBody>
    </w:docPart>
    <w:docPart>
      <w:docPartPr>
        <w:name w:val="2029FB011B034B5DA3C8A7DDB70E35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61AAE-71EB-454E-9FA8-3CDACFE48859}"/>
      </w:docPartPr>
      <w:docPartBody>
        <w:p w:rsidR="00E52743" w:rsidRDefault="009B4B25" w:rsidP="009B4B25">
          <w:pPr>
            <w:pStyle w:val="2029FB011B034B5DA3C8A7DDB70E3520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0598E9D6C71A4E64AEEF1908D6059E5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CB6627-1768-4117-AA65-DCAB707674B7}"/>
      </w:docPartPr>
      <w:docPartBody>
        <w:p w:rsidR="00E52743" w:rsidRDefault="009B4B25" w:rsidP="009B4B25">
          <w:pPr>
            <w:pStyle w:val="0598E9D6C71A4E64AEEF1908D6059E5F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D3920FF73BE44C1BA31722E3B015E8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3A6123-8B2F-41E9-8687-9362541BD6FA}"/>
      </w:docPartPr>
      <w:docPartBody>
        <w:p w:rsidR="00E52743" w:rsidRDefault="009B4B25" w:rsidP="009B4B25">
          <w:pPr>
            <w:pStyle w:val="D3920FF73BE44C1BA31722E3B015E895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38DED7259A034AE99EAE55792C1EE8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F8B725-24B2-40DB-839E-C6A13CC2E303}"/>
      </w:docPartPr>
      <w:docPartBody>
        <w:p w:rsidR="00E52743" w:rsidRDefault="009B4B25" w:rsidP="009B4B25">
          <w:pPr>
            <w:pStyle w:val="38DED7259A034AE99EAE55792C1EE8FB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F752C4CBB01B4D638256073D18CB3C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744ABD-74AE-487F-B825-41A5A4886D3F}"/>
      </w:docPartPr>
      <w:docPartBody>
        <w:p w:rsidR="00E52743" w:rsidRDefault="009B4B25" w:rsidP="009B4B25">
          <w:pPr>
            <w:pStyle w:val="F752C4CBB01B4D638256073D18CB3C17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8BC6127AEE9645DEBBF3E7140ED15F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15E84A-44FF-4375-8289-5E38CBFD770A}"/>
      </w:docPartPr>
      <w:docPartBody>
        <w:p w:rsidR="00E52743" w:rsidRDefault="009B4B25" w:rsidP="009B4B25">
          <w:pPr>
            <w:pStyle w:val="8BC6127AEE9645DEBBF3E7140ED15FF4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25"/>
    <w:rsid w:val="00444CF4"/>
    <w:rsid w:val="007451C2"/>
    <w:rsid w:val="009B4B25"/>
    <w:rsid w:val="00E5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91BC48A904441B48D4351BD451D46E9">
    <w:name w:val="991BC48A904441B48D4351BD451D46E9"/>
  </w:style>
  <w:style w:type="paragraph" w:customStyle="1" w:styleId="BF838AF965B842978409F7CF9C19DF11">
    <w:name w:val="BF838AF965B842978409F7CF9C19DF11"/>
  </w:style>
  <w:style w:type="paragraph" w:customStyle="1" w:styleId="0C8B2117CA7747F1AEE34446060B20CB">
    <w:name w:val="0C8B2117CA7747F1AEE34446060B20CB"/>
  </w:style>
  <w:style w:type="paragraph" w:customStyle="1" w:styleId="E3EEC5356A7742708C3A9B6367F8A04A">
    <w:name w:val="E3EEC5356A7742708C3A9B6367F8A04A"/>
  </w:style>
  <w:style w:type="paragraph" w:customStyle="1" w:styleId="7B7F26DB200849F88EE85B2043F9B118">
    <w:name w:val="7B7F26DB200849F88EE85B2043F9B118"/>
  </w:style>
  <w:style w:type="paragraph" w:customStyle="1" w:styleId="F21755DF121842D2B6F35299C6C96706">
    <w:name w:val="F21755DF121842D2B6F35299C6C96706"/>
  </w:style>
  <w:style w:type="paragraph" w:customStyle="1" w:styleId="408A446A908F4F02ADBFFDB0BB0C2054">
    <w:name w:val="408A446A908F4F02ADBFFDB0BB0C2054"/>
  </w:style>
  <w:style w:type="paragraph" w:customStyle="1" w:styleId="A23A252D8D664AFF9C011E8FEFA7CEED">
    <w:name w:val="A23A252D8D664AFF9C011E8FEFA7CEED"/>
  </w:style>
  <w:style w:type="paragraph" w:customStyle="1" w:styleId="C2ED1CE0A0DB4965ADCCAD65ED7D0097">
    <w:name w:val="C2ED1CE0A0DB4965ADCCAD65ED7D0097"/>
  </w:style>
  <w:style w:type="paragraph" w:customStyle="1" w:styleId="26496C0A70E349B2BBA2ED449D0519C2">
    <w:name w:val="26496C0A70E349B2BBA2ED449D0519C2"/>
  </w:style>
  <w:style w:type="paragraph" w:customStyle="1" w:styleId="4C32C897EC4E48D1B133C65EC434333E">
    <w:name w:val="4C32C897EC4E48D1B133C65EC434333E"/>
  </w:style>
  <w:style w:type="paragraph" w:customStyle="1" w:styleId="85C4493E67164F359EBB165157CD10A5">
    <w:name w:val="85C4493E67164F359EBB165157CD10A5"/>
  </w:style>
  <w:style w:type="paragraph" w:customStyle="1" w:styleId="45D673A1C414406BBA69B5EC4372DE53">
    <w:name w:val="45D673A1C414406BBA69B5EC4372DE53"/>
  </w:style>
  <w:style w:type="paragraph" w:customStyle="1" w:styleId="7EDD0FA0B4F945F9A4BCC96731DE498F">
    <w:name w:val="7EDD0FA0B4F945F9A4BCC96731DE498F"/>
  </w:style>
  <w:style w:type="paragraph" w:customStyle="1" w:styleId="4769B92C879342A3A844A3D687123DAC">
    <w:name w:val="4769B92C879342A3A844A3D687123DAC"/>
  </w:style>
  <w:style w:type="paragraph" w:customStyle="1" w:styleId="CE1BCA46D0CC45948B0842810EF5C1E9">
    <w:name w:val="CE1BCA46D0CC45948B0842810EF5C1E9"/>
  </w:style>
  <w:style w:type="paragraph" w:customStyle="1" w:styleId="DB45EAFC333C47908C365670CD1432D7">
    <w:name w:val="DB45EAFC333C47908C365670CD1432D7"/>
  </w:style>
  <w:style w:type="paragraph" w:customStyle="1" w:styleId="D0F6C6ECCAFF4B2CBEF1E4B3CD3C6953">
    <w:name w:val="D0F6C6ECCAFF4B2CBEF1E4B3CD3C6953"/>
  </w:style>
  <w:style w:type="paragraph" w:customStyle="1" w:styleId="396866D2A086469E8DC302F7472B941A">
    <w:name w:val="396866D2A086469E8DC302F7472B941A"/>
  </w:style>
  <w:style w:type="paragraph" w:customStyle="1" w:styleId="D3504C331E124666AF8797D16D6361CA">
    <w:name w:val="D3504C331E124666AF8797D16D6361CA"/>
  </w:style>
  <w:style w:type="paragraph" w:customStyle="1" w:styleId="E387C88DFAF9465E92B5ACC51B766650">
    <w:name w:val="E387C88DFAF9465E92B5ACC51B766650"/>
    <w:rsid w:val="009B4B25"/>
  </w:style>
  <w:style w:type="paragraph" w:customStyle="1" w:styleId="6E8BAD5A02C84B0EB7821216FE5B0F47">
    <w:name w:val="6E8BAD5A02C84B0EB7821216FE5B0F47"/>
    <w:rsid w:val="009B4B25"/>
  </w:style>
  <w:style w:type="paragraph" w:customStyle="1" w:styleId="FBE27CECE099401C9BF5D1775F72180C">
    <w:name w:val="FBE27CECE099401C9BF5D1775F72180C"/>
    <w:rsid w:val="009B4B25"/>
  </w:style>
  <w:style w:type="paragraph" w:customStyle="1" w:styleId="BB61E6D84E1C4BA9B8F07E5D1174EA55">
    <w:name w:val="BB61E6D84E1C4BA9B8F07E5D1174EA55"/>
    <w:rsid w:val="009B4B25"/>
  </w:style>
  <w:style w:type="paragraph" w:customStyle="1" w:styleId="9E8DBEFE34734FE0A0D5EA4B2C7B5390">
    <w:name w:val="9E8DBEFE34734FE0A0D5EA4B2C7B5390"/>
    <w:rsid w:val="009B4B25"/>
  </w:style>
  <w:style w:type="paragraph" w:customStyle="1" w:styleId="ABF42D068EFD4C71B1753E51BB829EE4">
    <w:name w:val="ABF42D068EFD4C71B1753E51BB829EE4"/>
    <w:rsid w:val="009B4B25"/>
  </w:style>
  <w:style w:type="paragraph" w:customStyle="1" w:styleId="01984150D7F54E01AB1C0FBC668D731F">
    <w:name w:val="01984150D7F54E01AB1C0FBC668D731F"/>
    <w:rsid w:val="009B4B25"/>
  </w:style>
  <w:style w:type="paragraph" w:customStyle="1" w:styleId="EF1D0EDD4AA148F6A77AC9C06642230E">
    <w:name w:val="EF1D0EDD4AA148F6A77AC9C06642230E"/>
    <w:rsid w:val="009B4B25"/>
  </w:style>
  <w:style w:type="paragraph" w:customStyle="1" w:styleId="4FEC053B99B24C209926FD98A2FFAB66">
    <w:name w:val="4FEC053B99B24C209926FD98A2FFAB66"/>
    <w:rsid w:val="009B4B25"/>
  </w:style>
  <w:style w:type="paragraph" w:customStyle="1" w:styleId="35F77DE437A841F0992E9A87C6CA295B">
    <w:name w:val="35F77DE437A841F0992E9A87C6CA295B"/>
    <w:rsid w:val="009B4B25"/>
  </w:style>
  <w:style w:type="paragraph" w:customStyle="1" w:styleId="F821C345589E43AF8F459663D5BA6629">
    <w:name w:val="F821C345589E43AF8F459663D5BA6629"/>
    <w:rsid w:val="009B4B25"/>
  </w:style>
  <w:style w:type="paragraph" w:customStyle="1" w:styleId="44BBE7143C9A4E0CBDBDD53BE3302E6E">
    <w:name w:val="44BBE7143C9A4E0CBDBDD53BE3302E6E"/>
    <w:rsid w:val="009B4B25"/>
  </w:style>
  <w:style w:type="paragraph" w:customStyle="1" w:styleId="D04BF10F0C8F4B418FDF015655F59FFE">
    <w:name w:val="D04BF10F0C8F4B418FDF015655F59FFE"/>
    <w:rsid w:val="009B4B25"/>
  </w:style>
  <w:style w:type="paragraph" w:customStyle="1" w:styleId="05305A1120704F74812FCF64F92844AF">
    <w:name w:val="05305A1120704F74812FCF64F92844AF"/>
    <w:rsid w:val="009B4B25"/>
  </w:style>
  <w:style w:type="paragraph" w:customStyle="1" w:styleId="BA7FE6E0B7BC465791319C8816876C46">
    <w:name w:val="BA7FE6E0B7BC465791319C8816876C46"/>
    <w:rsid w:val="009B4B25"/>
  </w:style>
  <w:style w:type="paragraph" w:customStyle="1" w:styleId="BC8BF0B9EF1B46A7A2C3C0B26E24A162">
    <w:name w:val="BC8BF0B9EF1B46A7A2C3C0B26E24A162"/>
    <w:rsid w:val="009B4B25"/>
  </w:style>
  <w:style w:type="paragraph" w:customStyle="1" w:styleId="E7159189978A42CDB953201A8160DAA5">
    <w:name w:val="E7159189978A42CDB953201A8160DAA5"/>
    <w:rsid w:val="009B4B25"/>
  </w:style>
  <w:style w:type="paragraph" w:customStyle="1" w:styleId="16AA6E6C62A74B5087B2FCF0C66EA7F2">
    <w:name w:val="16AA6E6C62A74B5087B2FCF0C66EA7F2"/>
    <w:rsid w:val="009B4B25"/>
  </w:style>
  <w:style w:type="paragraph" w:customStyle="1" w:styleId="99968D147C5443B0AD5AC6AA63F6F446">
    <w:name w:val="99968D147C5443B0AD5AC6AA63F6F446"/>
    <w:rsid w:val="009B4B25"/>
  </w:style>
  <w:style w:type="paragraph" w:customStyle="1" w:styleId="44FB387DEEB04CB9AD45B65E9E7B65F6">
    <w:name w:val="44FB387DEEB04CB9AD45B65E9E7B65F6"/>
    <w:rsid w:val="009B4B25"/>
  </w:style>
  <w:style w:type="paragraph" w:customStyle="1" w:styleId="F7C3D74312184D738018301E3B3EE9E4">
    <w:name w:val="F7C3D74312184D738018301E3B3EE9E4"/>
    <w:rsid w:val="009B4B25"/>
  </w:style>
  <w:style w:type="paragraph" w:customStyle="1" w:styleId="388A8CB1223540EE8F9627AC8AE05513">
    <w:name w:val="388A8CB1223540EE8F9627AC8AE05513"/>
    <w:rsid w:val="009B4B25"/>
  </w:style>
  <w:style w:type="paragraph" w:customStyle="1" w:styleId="295567328B374AF19CED3700388E2564">
    <w:name w:val="295567328B374AF19CED3700388E2564"/>
    <w:rsid w:val="009B4B25"/>
  </w:style>
  <w:style w:type="paragraph" w:customStyle="1" w:styleId="82B8B9AF38A146D4B1982FA5E8C4362A">
    <w:name w:val="82B8B9AF38A146D4B1982FA5E8C4362A"/>
    <w:rsid w:val="009B4B25"/>
  </w:style>
  <w:style w:type="paragraph" w:customStyle="1" w:styleId="091B6C90A2E14705B9400E36757C8AF3">
    <w:name w:val="091B6C90A2E14705B9400E36757C8AF3"/>
    <w:rsid w:val="009B4B25"/>
  </w:style>
  <w:style w:type="paragraph" w:customStyle="1" w:styleId="3EE9E2A3684E45508A6BE9FCD134F3E5">
    <w:name w:val="3EE9E2A3684E45508A6BE9FCD134F3E5"/>
    <w:rsid w:val="009B4B25"/>
  </w:style>
  <w:style w:type="paragraph" w:customStyle="1" w:styleId="0B92A1FD9B65460083224CF5009FF4D3">
    <w:name w:val="0B92A1FD9B65460083224CF5009FF4D3"/>
    <w:rsid w:val="009B4B25"/>
  </w:style>
  <w:style w:type="paragraph" w:customStyle="1" w:styleId="955DD4ED2847454CAA7BE9F45852C84C">
    <w:name w:val="955DD4ED2847454CAA7BE9F45852C84C"/>
    <w:rsid w:val="009B4B25"/>
  </w:style>
  <w:style w:type="paragraph" w:customStyle="1" w:styleId="DF4412D7D2F244158F65307C6CEB689D">
    <w:name w:val="DF4412D7D2F244158F65307C6CEB689D"/>
    <w:rsid w:val="009B4B25"/>
  </w:style>
  <w:style w:type="paragraph" w:customStyle="1" w:styleId="92F5E5D88C3C4804A16D44EC09278D29">
    <w:name w:val="92F5E5D88C3C4804A16D44EC09278D29"/>
    <w:rsid w:val="009B4B25"/>
  </w:style>
  <w:style w:type="paragraph" w:customStyle="1" w:styleId="EE111DE272CC4CB5B75DDAF8C92F7127">
    <w:name w:val="EE111DE272CC4CB5B75DDAF8C92F7127"/>
    <w:rsid w:val="009B4B25"/>
  </w:style>
  <w:style w:type="paragraph" w:customStyle="1" w:styleId="B61ADA76111E47CBB924774189954025">
    <w:name w:val="B61ADA76111E47CBB924774189954025"/>
    <w:rsid w:val="009B4B25"/>
  </w:style>
  <w:style w:type="paragraph" w:customStyle="1" w:styleId="A837F1372AD3460191532CF6A28E9326">
    <w:name w:val="A837F1372AD3460191532CF6A28E9326"/>
    <w:rsid w:val="009B4B25"/>
  </w:style>
  <w:style w:type="paragraph" w:customStyle="1" w:styleId="EDCF8BA403FB4042B828B31B7D1433B8">
    <w:name w:val="EDCF8BA403FB4042B828B31B7D1433B8"/>
    <w:rsid w:val="009B4B25"/>
  </w:style>
  <w:style w:type="paragraph" w:customStyle="1" w:styleId="7394860E4A4E4701A9B638E0BFC4CF70">
    <w:name w:val="7394860E4A4E4701A9B638E0BFC4CF70"/>
    <w:rsid w:val="009B4B25"/>
  </w:style>
  <w:style w:type="paragraph" w:customStyle="1" w:styleId="598B7C608978468B9B8DB546BAF6D4A4">
    <w:name w:val="598B7C608978468B9B8DB546BAF6D4A4"/>
    <w:rsid w:val="009B4B25"/>
  </w:style>
  <w:style w:type="paragraph" w:customStyle="1" w:styleId="39DA9B8150BD47AB8546D15E41FDC8DB">
    <w:name w:val="39DA9B8150BD47AB8546D15E41FDC8DB"/>
    <w:rsid w:val="009B4B25"/>
  </w:style>
  <w:style w:type="paragraph" w:customStyle="1" w:styleId="82E1B46D56994F118B86F0CCB2362D5B">
    <w:name w:val="82E1B46D56994F118B86F0CCB2362D5B"/>
    <w:rsid w:val="009B4B25"/>
  </w:style>
  <w:style w:type="paragraph" w:customStyle="1" w:styleId="90ABEBFE48394DBDA37EAB35E8116EAB">
    <w:name w:val="90ABEBFE48394DBDA37EAB35E8116EAB"/>
    <w:rsid w:val="009B4B25"/>
  </w:style>
  <w:style w:type="paragraph" w:customStyle="1" w:styleId="5B983B970DB24475BB14140BA87F3679">
    <w:name w:val="5B983B970DB24475BB14140BA87F3679"/>
    <w:rsid w:val="009B4B25"/>
  </w:style>
  <w:style w:type="paragraph" w:customStyle="1" w:styleId="837F95EA0757458BADADAF0FE5F9ABF1">
    <w:name w:val="837F95EA0757458BADADAF0FE5F9ABF1"/>
    <w:rsid w:val="009B4B25"/>
  </w:style>
  <w:style w:type="paragraph" w:customStyle="1" w:styleId="D32B45DF76B646CC9D493E11879736E0">
    <w:name w:val="D32B45DF76B646CC9D493E11879736E0"/>
    <w:rsid w:val="009B4B25"/>
  </w:style>
  <w:style w:type="paragraph" w:customStyle="1" w:styleId="133BD299CE514CB69FDEE9ABAA61E660">
    <w:name w:val="133BD299CE514CB69FDEE9ABAA61E660"/>
    <w:rsid w:val="009B4B25"/>
  </w:style>
  <w:style w:type="paragraph" w:customStyle="1" w:styleId="4188F65747B845E686C8AE6B2E2AA4F7">
    <w:name w:val="4188F65747B845E686C8AE6B2E2AA4F7"/>
    <w:rsid w:val="009B4B25"/>
  </w:style>
  <w:style w:type="paragraph" w:customStyle="1" w:styleId="F52792E8F1E842C5AE9EAA3CF891E06B">
    <w:name w:val="F52792E8F1E842C5AE9EAA3CF891E06B"/>
    <w:rsid w:val="009B4B25"/>
  </w:style>
  <w:style w:type="paragraph" w:customStyle="1" w:styleId="0379DDA1B15E44E181598E729BDC2D49">
    <w:name w:val="0379DDA1B15E44E181598E729BDC2D49"/>
    <w:rsid w:val="009B4B25"/>
  </w:style>
  <w:style w:type="paragraph" w:customStyle="1" w:styleId="FC3AD495F0A646B5AC0EB369FE65F194">
    <w:name w:val="FC3AD495F0A646B5AC0EB369FE65F194"/>
    <w:rsid w:val="009B4B25"/>
  </w:style>
  <w:style w:type="paragraph" w:customStyle="1" w:styleId="807DCD2323564C4384AF2020F919F37D">
    <w:name w:val="807DCD2323564C4384AF2020F919F37D"/>
    <w:rsid w:val="009B4B25"/>
  </w:style>
  <w:style w:type="paragraph" w:customStyle="1" w:styleId="293B3A7B4C9041889E609994DA1D7BBD">
    <w:name w:val="293B3A7B4C9041889E609994DA1D7BBD"/>
    <w:rsid w:val="009B4B25"/>
  </w:style>
  <w:style w:type="paragraph" w:customStyle="1" w:styleId="2029FB011B034B5DA3C8A7DDB70E3520">
    <w:name w:val="2029FB011B034B5DA3C8A7DDB70E3520"/>
    <w:rsid w:val="009B4B25"/>
  </w:style>
  <w:style w:type="paragraph" w:customStyle="1" w:styleId="0598E9D6C71A4E64AEEF1908D6059E5F">
    <w:name w:val="0598E9D6C71A4E64AEEF1908D6059E5F"/>
    <w:rsid w:val="009B4B25"/>
  </w:style>
  <w:style w:type="paragraph" w:customStyle="1" w:styleId="D3920FF73BE44C1BA31722E3B015E895">
    <w:name w:val="D3920FF73BE44C1BA31722E3B015E895"/>
    <w:rsid w:val="009B4B25"/>
  </w:style>
  <w:style w:type="paragraph" w:customStyle="1" w:styleId="38DED7259A034AE99EAE55792C1EE8FB">
    <w:name w:val="38DED7259A034AE99EAE55792C1EE8FB"/>
    <w:rsid w:val="009B4B25"/>
  </w:style>
  <w:style w:type="paragraph" w:customStyle="1" w:styleId="F752C4CBB01B4D638256073D18CB3C17">
    <w:name w:val="F752C4CBB01B4D638256073D18CB3C17"/>
    <w:rsid w:val="009B4B25"/>
  </w:style>
  <w:style w:type="paragraph" w:customStyle="1" w:styleId="8BC6127AEE9645DEBBF3E7140ED15FF4">
    <w:name w:val="8BC6127AEE9645DEBBF3E7140ED15FF4"/>
    <w:rsid w:val="009B4B25"/>
  </w:style>
  <w:style w:type="paragraph" w:customStyle="1" w:styleId="8A26F04150C5473A9D37BC67E2954391">
    <w:name w:val="8A26F04150C5473A9D37BC67E2954391"/>
    <w:rsid w:val="009B4B25"/>
  </w:style>
  <w:style w:type="paragraph" w:customStyle="1" w:styleId="4DB07A50392B4B07BB8DEA909B1EAF20">
    <w:name w:val="4DB07A50392B4B07BB8DEA909B1EAF20"/>
    <w:rsid w:val="009B4B25"/>
  </w:style>
  <w:style w:type="paragraph" w:customStyle="1" w:styleId="1A0C371925374147B6035C40D99996FF">
    <w:name w:val="1A0C371925374147B6035C40D99996FF"/>
    <w:rsid w:val="009B4B25"/>
  </w:style>
  <w:style w:type="paragraph" w:customStyle="1" w:styleId="079107D4B80A4FDF9A00CE3E31D0E4A8">
    <w:name w:val="079107D4B80A4FDF9A00CE3E31D0E4A8"/>
    <w:rsid w:val="009B4B25"/>
  </w:style>
  <w:style w:type="paragraph" w:customStyle="1" w:styleId="5F764B7E47884BC9A3555E80B9AB6EE3">
    <w:name w:val="5F764B7E47884BC9A3555E80B9AB6EE3"/>
    <w:rsid w:val="009B4B25"/>
  </w:style>
  <w:style w:type="paragraph" w:customStyle="1" w:styleId="90D598A4125E41E781EA9473099DE2EB">
    <w:name w:val="90D598A4125E41E781EA9473099DE2EB"/>
    <w:rsid w:val="009B4B25"/>
  </w:style>
  <w:style w:type="paragraph" w:customStyle="1" w:styleId="FAED480C649E418599B28B81C321D39F">
    <w:name w:val="FAED480C649E418599B28B81C321D39F"/>
    <w:rsid w:val="009B4B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34">
      <a:majorFont>
        <a:latin typeface="Garamond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F9211D-B899-4840-9EAA-0C6C79C9DCCB}">
  <we:reference id="wa104178141" version="4.3.3.0" store="pt-BR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21FB64F-5F40-4EBB-9BAD-D8736BB08AF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5F7AAE21-0CAC-424C-966F-DBC0DE2ABE1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5AC03C4-BFEE-4041-BAED-35C32451C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Boletim informativo sobre paisagismo.dotx</Template>
  <TotalTime>0</TotalTime>
  <Pages>6</Pages>
  <Words>604</Words>
  <Characters>3262</Characters>
  <Application>Microsoft Office Word</Application>
  <DocSecurity>0</DocSecurity>
  <Lines>27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3859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importancia do cultivo em casa</dc:title>
  <dc:subject>Os beneficios alimentares, sociais e terapeuticos causados pela cultura do cultivo residencial.</dc:subject>
  <dc:creator/>
  <cp:keywords/>
  <dc:description/>
  <cp:lastModifiedBy/>
  <cp:revision>1</cp:revision>
  <dcterms:created xsi:type="dcterms:W3CDTF">2023-04-29T10:50:00Z</dcterms:created>
  <dcterms:modified xsi:type="dcterms:W3CDTF">2023-04-29T13:09:00Z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