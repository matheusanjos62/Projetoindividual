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5F428B4B" w14:textId="77777777"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0DD3BF31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40CE9553" w14:textId="77777777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50435975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1DE649E4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26AD731E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0DD3BF31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40CE9553" w14:textId="77777777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50435975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1DE649E4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26AD731E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14:paraId="16E6A91F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0F5A7E9D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0A4D6063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29F2BAD1" w14:textId="77777777"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14:paraId="5FF5B260" w14:textId="77777777"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14:paraId="6FC8ED88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557771AF" w14:textId="77777777" w:rsidR="00197602" w:rsidRDefault="00197602" w:rsidP="002719D0">
      <w:pPr>
        <w:pStyle w:val="SemEspaamento"/>
        <w:rPr>
          <w:lang w:val="pt-BR"/>
        </w:rPr>
      </w:pPr>
    </w:p>
    <w:p w14:paraId="6251177F" w14:textId="77777777" w:rsidR="002E0D26" w:rsidRDefault="002E0D26" w:rsidP="002719D0">
      <w:pPr>
        <w:pStyle w:val="SemEspaamento"/>
        <w:rPr>
          <w:lang w:val="pt-BR"/>
        </w:rPr>
      </w:pPr>
    </w:p>
    <w:p w14:paraId="5BFF4391" w14:textId="77777777" w:rsidR="002E0D26" w:rsidRDefault="002E0D26" w:rsidP="002719D0">
      <w:pPr>
        <w:pStyle w:val="SemEspaamento"/>
        <w:rPr>
          <w:lang w:val="pt-BR"/>
        </w:rPr>
      </w:pPr>
    </w:p>
    <w:p w14:paraId="6AD0091C" w14:textId="77777777" w:rsidR="002E0D26" w:rsidRDefault="002E0D26" w:rsidP="002719D0">
      <w:pPr>
        <w:pStyle w:val="SemEspaamento"/>
        <w:rPr>
          <w:lang w:val="pt-BR"/>
        </w:rPr>
      </w:pPr>
    </w:p>
    <w:p w14:paraId="49FA658A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26164E67" w14:textId="77777777" w:rsidR="002E0D26" w:rsidRDefault="002E0D26" w:rsidP="002719D0">
      <w:pPr>
        <w:pStyle w:val="SemEspaamento"/>
        <w:rPr>
          <w:lang w:val="pt-BR"/>
        </w:rPr>
      </w:pPr>
    </w:p>
    <w:p w14:paraId="40CA9524" w14:textId="77777777" w:rsidR="002E0D26" w:rsidRDefault="002E0D26" w:rsidP="002719D0">
      <w:pPr>
        <w:pStyle w:val="SemEspaamento"/>
        <w:rPr>
          <w:lang w:val="pt-BR"/>
        </w:rPr>
      </w:pPr>
    </w:p>
    <w:p w14:paraId="36C86A1C" w14:textId="77777777" w:rsidR="002E0D26" w:rsidRDefault="002E0D26" w:rsidP="002719D0">
      <w:pPr>
        <w:pStyle w:val="SemEspaamento"/>
        <w:rPr>
          <w:lang w:val="pt-BR"/>
        </w:rPr>
      </w:pPr>
    </w:p>
    <w:p w14:paraId="419B7A74" w14:textId="77777777"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14:paraId="04B59C85" w14:textId="77777777" w:rsidR="002E0D26" w:rsidRDefault="002E0D26" w:rsidP="002719D0">
      <w:pPr>
        <w:pStyle w:val="SemEspaamento"/>
        <w:rPr>
          <w:lang w:val="pt-BR"/>
        </w:rPr>
      </w:pPr>
    </w:p>
    <w:p w14:paraId="46424EC4" w14:textId="77777777" w:rsidR="002E0D26" w:rsidRDefault="002E0D26" w:rsidP="002719D0">
      <w:pPr>
        <w:pStyle w:val="SemEspaamento"/>
        <w:rPr>
          <w:lang w:val="pt-BR"/>
        </w:rPr>
      </w:pPr>
    </w:p>
    <w:p w14:paraId="78D494BC" w14:textId="77777777" w:rsidR="002E0D26" w:rsidRDefault="002E0D26" w:rsidP="002719D0">
      <w:pPr>
        <w:pStyle w:val="SemEspaamento"/>
        <w:rPr>
          <w:lang w:val="pt-BR"/>
        </w:rPr>
      </w:pPr>
    </w:p>
    <w:p w14:paraId="0E5AE0D8" w14:textId="77777777" w:rsidR="002E0D26" w:rsidRDefault="002E0D26" w:rsidP="002719D0">
      <w:pPr>
        <w:pStyle w:val="SemEspaamento"/>
        <w:rPr>
          <w:lang w:val="pt-BR"/>
        </w:rPr>
      </w:pPr>
    </w:p>
    <w:p w14:paraId="4F706B5A" w14:textId="77777777" w:rsidR="002E0D26" w:rsidRDefault="002E0D26" w:rsidP="002719D0">
      <w:pPr>
        <w:pStyle w:val="SemEspaamento"/>
        <w:rPr>
          <w:lang w:val="pt-BR"/>
        </w:rPr>
      </w:pPr>
    </w:p>
    <w:p w14:paraId="26D32DF8" w14:textId="77777777" w:rsidR="002E0D26" w:rsidRDefault="002E0D26" w:rsidP="002719D0">
      <w:pPr>
        <w:pStyle w:val="SemEspaamento"/>
        <w:rPr>
          <w:lang w:val="pt-BR"/>
        </w:rPr>
      </w:pPr>
    </w:p>
    <w:p w14:paraId="0E974782" w14:textId="77777777" w:rsidR="002E0D26" w:rsidRDefault="002E0D26" w:rsidP="002719D0">
      <w:pPr>
        <w:pStyle w:val="SemEspaamento"/>
        <w:rPr>
          <w:lang w:val="pt-BR"/>
        </w:rPr>
      </w:pPr>
    </w:p>
    <w:p w14:paraId="5C9EF37B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58EFAACC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14:paraId="7D782A46" w14:textId="77777777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14:paraId="05FABB4A" w14:textId="77777777"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F02DF9" w:rsidRPr="00E96628" w14:paraId="5A087BDD" w14:textId="77777777" w:rsidTr="00F26596">
        <w:trPr>
          <w:trHeight w:val="360"/>
        </w:trPr>
        <w:tc>
          <w:tcPr>
            <w:tcW w:w="4420" w:type="dxa"/>
          </w:tcPr>
          <w:p w14:paraId="7EEFC319" w14:textId="77777777"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14:paraId="4F1C7F48" w14:textId="77777777"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14:paraId="134BC7E6" w14:textId="77777777"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14:paraId="5D4074C1" w14:textId="77777777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14:paraId="0CCC04C8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09E01904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752C764E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5C395F5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066DD0A" w14:textId="08D297AB" w:rsidR="000B59B0" w:rsidRDefault="005A0D4A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3ADBD6BC" w14:textId="77777777" w:rsidR="001A0511" w:rsidRPr="001A0511" w:rsidRDefault="001A0511" w:rsidP="001A0511">
            <w:pPr>
              <w:ind w:left="360"/>
              <w:rPr>
                <w:rFonts w:eastAsia="Simplon Mono" w:cs="Simplon Mono"/>
                <w:color w:val="595959"/>
              </w:rPr>
            </w:pPr>
          </w:p>
          <w:p w14:paraId="653AA504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5D9893C" w14:textId="75F3BD75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</w:t>
            </w:r>
            <w:proofErr w:type="spellStart"/>
            <w:r w:rsidR="001A0511">
              <w:rPr>
                <w:rFonts w:eastAsia="Simplon Mono" w:cs="Simplon Mono"/>
                <w:color w:val="595959"/>
              </w:rPr>
              <w:t>especie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</w:t>
            </w:r>
            <w:proofErr w:type="gramStart"/>
            <w:r w:rsidR="001A0511">
              <w:rPr>
                <w:rFonts w:eastAsia="Simplon Mono" w:cs="Simplon Mono"/>
                <w:color w:val="595959"/>
              </w:rPr>
              <w:t xml:space="preserve">tela </w:t>
            </w:r>
            <w:r>
              <w:rPr>
                <w:rFonts w:eastAsia="Simplon Mono" w:cs="Simplon Mono"/>
                <w:color w:val="595959"/>
              </w:rPr>
              <w:t>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55728329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51E96DC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18E3D08" w14:textId="0C4FA16C" w:rsidR="00F02DF9" w:rsidRPr="000B59B0" w:rsidRDefault="001A0511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 xml:space="preserve">Tela de curiosidades das plantas retidas pelo usuário: </w:t>
            </w:r>
            <w:r w:rsidRPr="001A0511">
              <w:rPr>
                <w:rFonts w:eastAsia="Simplon Mono" w:cs="Simplon Mono"/>
                <w:color w:val="595959"/>
              </w:rPr>
              <w:t xml:space="preserve">tela que </w:t>
            </w:r>
            <w:proofErr w:type="spellStart"/>
            <w:proofErr w:type="gramStart"/>
            <w:r w:rsidRPr="001A0511">
              <w:rPr>
                <w:rFonts w:eastAsia="Simplon Mono" w:cs="Simplon Mono"/>
                <w:color w:val="595959"/>
              </w:rPr>
              <w:t>ira</w:t>
            </w:r>
            <w:proofErr w:type="spellEnd"/>
            <w:proofErr w:type="gramEnd"/>
            <w:r w:rsidRPr="001A0511">
              <w:rPr>
                <w:rFonts w:eastAsia="Simplon Mono" w:cs="Simplon Mono"/>
                <w:color w:val="595959"/>
              </w:rPr>
              <w:t xml:space="preserve"> dar curiosidades sobre a planta retidas na tela de simulador de espécie</w:t>
            </w:r>
            <w:r>
              <w:rPr>
                <w:rFonts w:eastAsia="Simplon Mono" w:cs="Simplon Mono"/>
                <w:color w:val="595959"/>
              </w:rPr>
              <w:t>.</w:t>
            </w:r>
            <w:r w:rsidRPr="001A0511">
              <w:rPr>
                <w:rFonts w:eastAsia="Simplon Mono" w:cs="Simplon Mono"/>
                <w:color w:val="595959"/>
              </w:rPr>
              <w:t xml:space="preserve"> </w:t>
            </w:r>
          </w:p>
          <w:p w14:paraId="68C81DD7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9892EF9" w14:textId="77777777" w:rsidR="001A0511" w:rsidRPr="000B59B0" w:rsidRDefault="001A0511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602DBB50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577CFB7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0688FA5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65BA9EB" w14:textId="77777777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35929BAD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46B06B3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8ECEC7A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438C9EE" w14:textId="77777777"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31A77F7C" w14:textId="77777777"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1D29197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062803A8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4821078B" w14:textId="77777777" w:rsidR="0094210F" w:rsidRPr="00E96628" w:rsidRDefault="0094210F" w:rsidP="001068E1"/>
        </w:tc>
        <w:tc>
          <w:tcPr>
            <w:tcW w:w="406" w:type="dxa"/>
          </w:tcPr>
          <w:p w14:paraId="362B4338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34BE7CD5" w14:textId="77777777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0AC7C7C8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2D47F350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3C4E0B9F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19209826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1279A4ED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5FB8D7A3" w14:textId="77777777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1DB80F46" wp14:editId="29BC3239">
                  <wp:extent cx="2277627" cy="1158240"/>
                  <wp:effectExtent l="0" t="0" r="8890" b="3810"/>
                  <wp:docPr id="20106063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063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45" cy="11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1356341" w14:textId="77777777" w:rsidR="000B59B0" w:rsidRDefault="00CD2B59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392EB9C9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82D82B1" w14:textId="77777777" w:rsidR="000B59B0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509A2730" wp14:editId="3AAEC5DE">
                  <wp:extent cx="2279650" cy="1165860"/>
                  <wp:effectExtent l="0" t="0" r="6350" b="0"/>
                  <wp:docPr id="2351630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163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97" cy="11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4FB7E1E" w14:textId="57ABA54D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44DE4E1B" wp14:editId="6035F972">
                  <wp:extent cx="1165860" cy="1005840"/>
                  <wp:effectExtent l="0" t="0" r="0" b="3810"/>
                  <wp:docPr id="8076781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781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0058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9B0" w:rsidRPr="000B59B0">
              <w:rPr>
                <w:noProof/>
                <w:lang w:val="pt-BR"/>
              </w:rPr>
              <w:drawing>
                <wp:inline distT="0" distB="0" distL="0" distR="0" wp14:anchorId="1F672A57" wp14:editId="00090F41">
                  <wp:extent cx="1104900" cy="1005205"/>
                  <wp:effectExtent l="0" t="0" r="0" b="4445"/>
                  <wp:docPr id="498880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880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367" cy="10411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1A0511" w:rsidRPr="001A0511">
              <w:rPr>
                <w:lang w:val="pt-BR"/>
              </w:rPr>
              <w:drawing>
                <wp:inline distT="0" distB="0" distL="0" distR="0" wp14:anchorId="6EF14D8B" wp14:editId="2066CC6A">
                  <wp:extent cx="2237105" cy="876300"/>
                  <wp:effectExtent l="0" t="0" r="0" b="0"/>
                  <wp:docPr id="195958992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959589928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533" cy="8870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4F22191E" w14:textId="77777777" w:rsidR="00CD2B59" w:rsidRDefault="00F02DF9" w:rsidP="00F26596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53D01EDA" wp14:editId="0C87B021">
                  <wp:extent cx="2272030" cy="1165576"/>
                  <wp:effectExtent l="0" t="0" r="0" b="0"/>
                  <wp:docPr id="16169012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90122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909" cy="118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2A7407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79B23277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4446FE16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728E5965" w14:textId="77777777"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14:paraId="1284B703" w14:textId="77777777" w:rsidR="0094210F" w:rsidRDefault="0094210F"/>
    <w:p w14:paraId="086DACE2" w14:textId="77777777" w:rsidR="0094210F" w:rsidRDefault="0094210F">
      <w:pPr>
        <w:spacing w:before="0" w:after="160"/>
      </w:pPr>
    </w:p>
    <w:p w14:paraId="728E15D1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3AE559B6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4FE7EA36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723C6377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0F10FA0E" w14:textId="77777777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14:paraId="195595CC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03607B1F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275FF6BB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27892CB1" w14:textId="77777777" w:rsidR="001068E1" w:rsidRPr="00C025BE" w:rsidRDefault="001068E1" w:rsidP="001068E1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14:paraId="54844416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134EC43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1658B23D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63BA9737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0847F6A5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4BCDCD5D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314C562F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5893040B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1B0EF1F7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27654DA6" w14:textId="77777777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7460A6A1" w14:textId="77777777"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11C0B702" wp14:editId="5A354F06">
                  <wp:simplePos x="0" y="0"/>
                  <wp:positionH relativeFrom="page">
                    <wp:posOffset>35560</wp:posOffset>
                  </wp:positionH>
                  <wp:positionV relativeFrom="page">
                    <wp:posOffset>1290955</wp:posOffset>
                  </wp:positionV>
                  <wp:extent cx="3505200" cy="2453640"/>
                  <wp:effectExtent l="0" t="0" r="0" b="381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53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0F2DA517" w14:textId="77777777" w:rsidTr="001068E1">
        <w:trPr>
          <w:trHeight w:val="5649"/>
        </w:trPr>
        <w:tc>
          <w:tcPr>
            <w:tcW w:w="4065" w:type="dxa"/>
            <w:vMerge/>
          </w:tcPr>
          <w:p w14:paraId="0BAF7243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64BF3154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EECE1" w:themeFill="background2"/>
              </w:tcPr>
              <w:p w14:paraId="15D45E2D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6523146E" w14:textId="77777777"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3408D2" w14:textId="77777777" w:rsidR="0003650D" w:rsidRDefault="0003650D" w:rsidP="002719D0">
      <w:pPr>
        <w:spacing w:before="0" w:line="240" w:lineRule="auto"/>
      </w:pPr>
      <w:r>
        <w:separator/>
      </w:r>
    </w:p>
  </w:endnote>
  <w:endnote w:type="continuationSeparator" w:id="0">
    <w:p w14:paraId="6795F2A1" w14:textId="77777777" w:rsidR="0003650D" w:rsidRDefault="0003650D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27FAE3F" w14:textId="77777777" w:rsidR="0003650D" w:rsidRDefault="0003650D" w:rsidP="002719D0">
      <w:pPr>
        <w:spacing w:before="0" w:line="240" w:lineRule="auto"/>
      </w:pPr>
      <w:r>
        <w:separator/>
      </w:r>
    </w:p>
  </w:footnote>
  <w:footnote w:type="continuationSeparator" w:id="0">
    <w:p w14:paraId="30238C84" w14:textId="77777777" w:rsidR="0003650D" w:rsidRDefault="0003650D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3650D"/>
    <w:rsid w:val="000A1DEC"/>
    <w:rsid w:val="000B59B0"/>
    <w:rsid w:val="000E00CE"/>
    <w:rsid w:val="001068E1"/>
    <w:rsid w:val="001406E3"/>
    <w:rsid w:val="001448A3"/>
    <w:rsid w:val="00197602"/>
    <w:rsid w:val="001A0511"/>
    <w:rsid w:val="002339F2"/>
    <w:rsid w:val="00255653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B4716"/>
    <w:rsid w:val="007D5952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22908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4E28463C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image" Target="media/image12.jpeg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24" Type="http://schemas.openxmlformats.org/officeDocument/2006/relationships/theme" Target="theme/theme1.xml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glossaryDocument" Target="glossary/document.xml"/><Relationship Id="rId10" Type="http://schemas.openxmlformats.org/officeDocument/2006/relationships/image" Target="media/image1.jpeg"/><Relationship Id="rId19" Type="http://schemas.openxmlformats.org/officeDocument/2006/relationships/image" Target="media/image10.pn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07EC9"/>
    <w:rsid w:val="000248E9"/>
    <w:rsid w:val="00041ED2"/>
    <w:rsid w:val="00444CF4"/>
    <w:rsid w:val="00590C0A"/>
    <w:rsid w:val="007451C2"/>
    <w:rsid w:val="008B2D41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4</Pages>
  <Words>583</Words>
  <Characters>3150</Characters>
  <Application>Microsoft Office Word</Application>
  <DocSecurity>0</DocSecurity>
  <Lines>26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2023-05-08T01:52:00Z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