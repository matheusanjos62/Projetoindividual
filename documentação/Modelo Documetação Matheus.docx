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12"/>
          <w:lang w:val="pt-BR"/>
        </w:rPr>
        <w:id w:val="547336296"/>
        <w:docPartObj>
          <w:docPartGallery w:val="Cover Pages"/>
          <w:docPartUnique/>
        </w:docPartObj>
      </w:sdtPr>
      <w:sdtContent>
        <w:p w14:paraId="3EDDCDCC" w14:textId="77777777" w:rsidR="00CD08A9" w:rsidRDefault="000E00CE">
          <w:pPr>
            <w:spacing w:before="0" w:after="160"/>
            <w:rPr>
              <w:sz w:val="12"/>
              <w:lang w:val="pt-BR"/>
            </w:rPr>
          </w:pPr>
          <w:r w:rsidRPr="000E00CE">
            <w:rPr>
              <w:rFonts w:ascii="AvenirNext LT Pro Light"/>
              <w:noProof/>
              <w:color w:val="FFFFFF" w:themeColor="background1"/>
              <w:sz w:val="12"/>
              <w:lang w:val="pt-BR"/>
            </w:rPr>
            <mc:AlternateContent>
              <mc:Choice Requires="wpg">
                <w:drawing>
                  <wp:anchor distT="0" distB="0" distL="114300" distR="114300" simplePos="0" relativeHeight="251670528" behindDoc="0" locked="0" layoutInCell="1" allowOverlap="1" wp14:anchorId="62313167">
                    <wp:simplePos x="0" y="0"/>
                    <wp:positionH relativeFrom="page">
                      <wp:posOffset>286385</wp:posOffset>
                    </wp:positionH>
                    <wp:positionV relativeFrom="margin">
                      <wp:align>top</wp:align>
                    </wp:positionV>
                    <wp:extent cx="744474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44740" cy="9144000"/>
                              <a:chOff x="0" y="0"/>
                              <a:chExt cx="7444740" cy="9144000"/>
                            </a:xfrm>
                          </wpg:grpSpPr>
                          <wps:wsp>
                            <wps:cNvPr id="33" name="Retângulo 33"/>
                            <wps:cNvSpPr/>
                            <wps:spPr>
                              <a:xfrm>
                                <a:off x="222270" y="0"/>
                                <a:ext cx="6567149" cy="914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56F67CA9" w14:textId="77777777" w:rsidR="000E00CE" w:rsidRPr="000E00CE" w:rsidRDefault="00CD2B59">
                                      <w:pPr>
                                        <w:pStyle w:val="SemEspaament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importancia do cultivo em casa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9193C75" w14:textId="77777777" w:rsidR="000E00CE" w:rsidRDefault="00CD2B59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Os beneficios alimentares, sociais e terapeuticos causados pela cultura do cultivo residencial.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tâ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aixa de Texto 35"/>
                            <wps:cNvSpPr txBox="1"/>
                            <wps:spPr>
                              <a:xfrm>
                                <a:off x="4602480" y="8191500"/>
                                <a:ext cx="2842260" cy="6320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3F7B9248" w14:textId="77777777" w:rsidR="000E00CE" w:rsidRPr="00CA282E" w:rsidRDefault="001406E3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02A7B27F" w14:textId="77777777" w:rsidR="000E00CE" w:rsidRPr="00CA282E" w:rsidRDefault="00000000">
                                  <w:pPr>
                                    <w:pStyle w:val="SemEspaament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Empres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1406E3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0E00CE" w:rsidRPr="00CA282E">
                                    <w:rPr>
                                      <w:sz w:val="18"/>
                                      <w:szCs w:val="18"/>
                                      <w:lang w:val="pt-BR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sz w:val="18"/>
                                        <w:szCs w:val="18"/>
                                      </w:rPr>
                                      <w:alias w:val="Endereço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CA282E" w:rsidRPr="00CA282E"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62313167" id="Grupo 11" o:spid="_x0000_s1026" style="position:absolute;margin-left:22.55pt;margin-top:0;width:586.2pt;height:10in;z-index:251670528;mso-position-horizontal-relative:page;mso-position-vertical:top;mso-position-vertical-relative:margin" coordsize="74447,91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">
                    <v:rect id="Retângulo 33" o:spid="_x0000_s1027" style="position:absolute;left:2222;width:65672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" stroked="f" strokeweight="1.52778mm">
                      <v:fill r:id="rId12" o:title="" recolor="t" rotate="t" type="frame"/>
                      <v:stroke linestyle="thickThin"/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56F67CA9" w14:textId="77777777" w:rsidR="000E00CE" w:rsidRPr="000E00CE" w:rsidRDefault="00CD2B59">
                                <w:pPr>
                                  <w:pStyle w:val="SemEspaament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importancia do cultivo em casa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9193C75" w14:textId="77777777" w:rsidR="000E00CE" w:rsidRDefault="00CD2B59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Os beneficios alimentares, sociais e terapeuticos causados pela cultura do cultivo residencial.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tâ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" fillcolor="#92d050" stroked="f" strokeweight="1.52778mm">
                      <v:stroke linestyle="thickThin"/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35" o:spid="_x0000_s1029" type="#_x0000_t202" style="position:absolute;left:46024;top:81915;width:28423;height:632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3F7B9248" w14:textId="77777777" w:rsidR="000E00CE" w:rsidRPr="00CA282E" w:rsidRDefault="001406E3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02A7B27F" w14:textId="77777777" w:rsidR="000E00CE" w:rsidRPr="00CA282E" w:rsidRDefault="00000000">
                            <w:pPr>
                              <w:pStyle w:val="SemEspaamento"/>
                              <w:rPr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Empres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1406E3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0E00CE" w:rsidRPr="00CA282E">
                              <w:rPr>
                                <w:sz w:val="18"/>
                                <w:szCs w:val="18"/>
                                <w:lang w:val="pt-BR"/>
                              </w:rPr>
                              <w:t>  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alias w:val="Endereço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CA282E" w:rsidRPr="00CA282E">
                                  <w:rPr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margin"/>
                  </v:group>
                </w:pict>
              </mc:Fallback>
            </mc:AlternateContent>
          </w:r>
          <w:r>
            <w:rPr>
              <w:sz w:val="12"/>
              <w:lang w:val="pt-BR"/>
            </w:rPr>
            <w:br w:type="page"/>
          </w:r>
        </w:p>
        <w:p w14:paraId="5E2CD6DC" w14:textId="77777777" w:rsidR="00CD08A9" w:rsidRPr="00CD08A9" w:rsidRDefault="00CD08A9" w:rsidP="00CD08A9">
          <w:pPr>
            <w:pStyle w:val="CabealhodoSumrio"/>
            <w:jc w:val="center"/>
            <w:rPr>
              <w:rStyle w:val="Hyperlink"/>
              <w:rFonts w:ascii="Arial" w:hAnsi="Arial" w:cs="Arial"/>
              <w:color w:val="433C29" w:themeColor="background2" w:themeShade="40"/>
              <w:sz w:val="22"/>
              <w:u w:val="none"/>
            </w:rPr>
          </w:pPr>
          <w:r w:rsidRPr="00CD08A9">
            <w:rPr>
              <w:rFonts w:ascii="Arial" w:hAnsi="Arial" w:cs="Arial"/>
              <w:sz w:val="22"/>
            </w:rPr>
            <w:lastRenderedPageBreak/>
            <w:t>Sumário</w:t>
          </w:r>
        </w:p>
        <w:p w14:paraId="793BA842" w14:textId="77777777" w:rsidR="00CD08A9" w:rsidRPr="00CD08A9" w:rsidRDefault="00CD08A9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r w:rsidRPr="00CD08A9">
            <w:rPr>
              <w:rStyle w:val="Hyperlink"/>
              <w:noProof/>
              <w:color w:val="000000" w:themeColor="text1"/>
              <w:u w:val="none"/>
            </w:rPr>
            <w:t>1.</w:t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begin"/>
          </w:r>
          <w:r w:rsidRPr="00CD08A9">
            <w:rPr>
              <w:rStyle w:val="Hyperlink"/>
              <w:noProof/>
              <w:color w:val="000000" w:themeColor="text1"/>
              <w:u w:val="none"/>
            </w:rPr>
            <w:instrText xml:space="preserve"> TOC \o "1-3" \h \z \u </w:instrText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separate"/>
          </w:r>
          <w:hyperlink r:id="rId13" w:anchor="_Toc133768937" w:history="1">
            <w:r w:rsidRPr="00CD08A9">
              <w:rPr>
                <w:rStyle w:val="Hyperlink"/>
                <w:noProof/>
                <w:color w:val="000000" w:themeColor="text1"/>
                <w:u w:val="none"/>
              </w:rPr>
              <w:t>Beneficio e momento</w:t>
            </w:r>
            <w:r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  <w:t>2</w:t>
            </w:r>
          </w:hyperlink>
        </w:p>
        <w:bookmarkStart w:id="0" w:name="_Hlk133770435"/>
        <w:p w14:paraId="00B2F33A" w14:textId="77777777" w:rsidR="00CD08A9" w:rsidRPr="00CD08A9" w:rsidRDefault="00CD08A9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begin"/>
          </w:r>
          <w:r w:rsidRPr="00CD08A9">
            <w:rPr>
              <w:rStyle w:val="Hyperlink"/>
              <w:noProof/>
              <w:color w:val="000000" w:themeColor="text1"/>
              <w:u w:val="none"/>
            </w:rPr>
            <w:instrText xml:space="preserve"> HYPERLINK "file:///C:\\Users\\Matheus\\AppData\\Local\\Microsoft\\Windows\\INetCache\\IE\\UYYZYNGV\\Doc-Projeto_Individual%5b1%5d.docx" \l "_Toc133768938" </w:instrText>
          </w:r>
          <w:r w:rsidRPr="00CD08A9">
            <w:rPr>
              <w:rStyle w:val="Hyperlink"/>
              <w:noProof/>
              <w:color w:val="000000" w:themeColor="text1"/>
              <w:u w:val="none"/>
            </w:rPr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separate"/>
          </w:r>
          <w:r w:rsidRPr="00CD08A9">
            <w:rPr>
              <w:rStyle w:val="Hyperlink"/>
              <w:noProof/>
              <w:color w:val="000000" w:themeColor="text1"/>
              <w:u w:val="none"/>
            </w:rPr>
            <w:t>2. Escopo do projeto:</w:t>
          </w:r>
          <w:r w:rsidRPr="00CD08A9">
            <w:rPr>
              <w:rStyle w:val="Hyperlink"/>
              <w:noProof/>
              <w:webHidden/>
              <w:color w:val="000000" w:themeColor="text1"/>
              <w:u w:val="none"/>
            </w:rPr>
            <w:tab/>
          </w:r>
          <w:r>
            <w:rPr>
              <w:rStyle w:val="Hyperlink"/>
              <w:noProof/>
              <w:color w:val="000000" w:themeColor="text1"/>
              <w:u w:val="none"/>
            </w:rPr>
            <w:t>3</w:t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end"/>
          </w:r>
        </w:p>
        <w:p w14:paraId="6C29A64C" w14:textId="77777777" w:rsidR="00CD08A9" w:rsidRPr="00CD08A9" w:rsidRDefault="00000000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hyperlink r:id="rId14" w:anchor="_Toc133768939" w:history="1"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>3. Informar e praticar:</w:t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4</w:t>
            </w:r>
          </w:hyperlink>
        </w:p>
        <w:bookmarkEnd w:id="0"/>
        <w:p w14:paraId="14DDB497" w14:textId="77777777" w:rsidR="00CD08A9" w:rsidRPr="00CD08A9" w:rsidRDefault="00CD08A9" w:rsidP="00CD08A9">
          <w:pPr>
            <w:pStyle w:val="Sumrio1"/>
            <w:tabs>
              <w:tab w:val="right" w:leader="dot" w:pos="8494"/>
            </w:tabs>
            <w:rPr>
              <w:rStyle w:val="Hyperlink"/>
              <w:noProof/>
              <w:color w:val="000000" w:themeColor="text1"/>
              <w:u w:val="none"/>
            </w:rPr>
          </w:pP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end"/>
          </w:r>
          <w:hyperlink r:id="rId15" w:anchor="_Toc133768939" w:history="1">
            <w:r>
              <w:rPr>
                <w:rStyle w:val="Hyperlink"/>
                <w:noProof/>
                <w:color w:val="000000" w:themeColor="text1"/>
                <w:u w:val="none"/>
              </w:rPr>
              <w:t>4</w:t>
            </w:r>
            <w:r w:rsidRPr="00CD08A9">
              <w:rPr>
                <w:rStyle w:val="Hyperlink"/>
                <w:noProof/>
                <w:color w:val="000000" w:themeColor="text1"/>
                <w:u w:val="none"/>
              </w:rPr>
              <w:t>. Pensar no proximo:</w:t>
            </w:r>
            <w:r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>
              <w:rPr>
                <w:rStyle w:val="Hyperlink"/>
                <w:noProof/>
                <w:color w:val="000000" w:themeColor="text1"/>
                <w:u w:val="none"/>
              </w:rPr>
              <w:t>4</w:t>
            </w:r>
          </w:hyperlink>
        </w:p>
        <w:p w14:paraId="1865B0FE" w14:textId="77777777" w:rsidR="00CD08A9" w:rsidRPr="00CD08A9" w:rsidRDefault="00000000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hyperlink r:id="rId16" w:anchor="_Toc133768939" w:history="1">
            <w:r w:rsidR="00CD08A9">
              <w:rPr>
                <w:rStyle w:val="Hyperlink"/>
                <w:noProof/>
                <w:color w:val="000000" w:themeColor="text1"/>
                <w:u w:val="none"/>
              </w:rPr>
              <w:t>5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 xml:space="preserve">. </w:t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Premissas e restrições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>:</w:t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5</w:t>
            </w:r>
          </w:hyperlink>
        </w:p>
        <w:p w14:paraId="1043B33A" w14:textId="77777777" w:rsidR="00CD08A9" w:rsidRPr="00CD08A9" w:rsidRDefault="00000000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hyperlink r:id="rId17" w:anchor="_Toc133768939" w:history="1">
            <w:r w:rsidR="00CD08A9">
              <w:rPr>
                <w:rStyle w:val="Hyperlink"/>
                <w:noProof/>
                <w:color w:val="000000" w:themeColor="text1"/>
                <w:u w:val="none"/>
              </w:rPr>
              <w:t>6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 xml:space="preserve">. </w:t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Fluxo de montagem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>:</w:t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fldChar w:fldCharType="begin"/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instrText xml:space="preserve"> PAGEREF _Toc133768939 \h </w:instrTex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fldChar w:fldCharType="separate"/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>6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fldChar w:fldCharType="end"/>
            </w:r>
          </w:hyperlink>
        </w:p>
        <w:p w14:paraId="103F7F55" w14:textId="77777777" w:rsidR="000E00CE" w:rsidRPr="00CD08A9" w:rsidRDefault="00000000" w:rsidP="00CD08A9">
          <w:pPr>
            <w:spacing w:before="0" w:after="160"/>
            <w:rPr>
              <w:rFonts w:ascii="AvenirNext LT Pro Light"/>
              <w:sz w:val="12"/>
              <w:lang w:val="pt-BR"/>
            </w:rPr>
          </w:pPr>
        </w:p>
      </w:sdtContent>
    </w:sdt>
    <w:p w14:paraId="6F048963" w14:textId="77777777" w:rsidR="00197602" w:rsidRPr="00E96628" w:rsidRDefault="005D79C5" w:rsidP="00F12D04">
      <w:pPr>
        <w:pStyle w:val="ncoradoObjeto"/>
        <w:rPr>
          <w:noProof w:val="0"/>
          <w:sz w:val="12"/>
          <w:lang w:val="pt-BR"/>
        </w:rPr>
      </w:pPr>
      <w:r w:rsidRPr="00E96628">
        <w:rPr>
          <w:lang w:val="pt-BR" w:bidi="pt-BR"/>
        </w:rPr>
        <w:drawing>
          <wp:anchor distT="0" distB="0" distL="114300" distR="114300" simplePos="0" relativeHeight="251662336" behindDoc="0" locked="1" layoutInCell="1" allowOverlap="1" wp14:anchorId="14413834" wp14:editId="5B13556B">
            <wp:simplePos x="0" y="0"/>
            <wp:positionH relativeFrom="margin">
              <wp:posOffset>198120</wp:posOffset>
            </wp:positionH>
            <wp:positionV relativeFrom="page">
              <wp:posOffset>3837940</wp:posOffset>
            </wp:positionV>
            <wp:extent cx="5351780" cy="3020695"/>
            <wp:effectExtent l="0" t="0" r="1270" b="8255"/>
            <wp:wrapNone/>
            <wp:docPr id="14" name="Imagem 14" descr="mulher de pé no meio da sua estu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mulher de pé no meio da sua estuf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1780" cy="30206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489" w:type="pct"/>
        <w:shd w:val="clear" w:color="auto" w:fill="FFFFFF" w:themeFill="background1"/>
        <w:tblLook w:val="0600" w:firstRow="0" w:lastRow="0" w:firstColumn="0" w:lastColumn="0" w:noHBand="1" w:noVBand="1"/>
      </w:tblPr>
      <w:tblGrid>
        <w:gridCol w:w="6415"/>
        <w:gridCol w:w="285"/>
      </w:tblGrid>
      <w:tr w:rsidR="002E0D26" w:rsidRPr="00E96628" w14:paraId="37F0BECE" w14:textId="77777777" w:rsidTr="0094210F">
        <w:trPr>
          <w:trHeight w:val="841"/>
        </w:trPr>
        <w:tc>
          <w:tcPr>
            <w:tcW w:w="4787" w:type="pct"/>
            <w:shd w:val="clear" w:color="auto" w:fill="FFFFFF" w:themeFill="background1"/>
            <w:tcMar>
              <w:left w:w="360" w:type="dxa"/>
              <w:right w:w="115" w:type="dxa"/>
            </w:tcMar>
          </w:tcPr>
          <w:p w14:paraId="1C178CEF" w14:textId="77777777" w:rsidR="002E0D26" w:rsidRPr="0094210F" w:rsidRDefault="00000000" w:rsidP="005D79C5">
            <w:pPr>
              <w:pStyle w:val="Ttulo"/>
              <w:rPr>
                <w:lang w:val="pt-BR"/>
              </w:rPr>
            </w:pPr>
            <w:sdt>
              <w:sdtPr>
                <w:rPr>
                  <w:lang w:val="pt-BR"/>
                </w:rPr>
                <w:id w:val="-360061946"/>
                <w:placeholder>
                  <w:docPart w:val="2029FB011B034B5DA3C8A7DDB70E3520"/>
                </w:placeholder>
                <w15:appearance w15:val="hidden"/>
              </w:sdtPr>
              <w:sdtContent>
                <w:proofErr w:type="spellStart"/>
                <w:r w:rsidR="002E0D26" w:rsidRPr="0094210F">
                  <w:rPr>
                    <w:sz w:val="56"/>
                    <w:szCs w:val="56"/>
                    <w:lang w:val="pt-BR"/>
                  </w:rPr>
                  <w:t>Beneficios</w:t>
                </w:r>
                <w:proofErr w:type="spellEnd"/>
                <w:r w:rsidR="002E0D26" w:rsidRPr="0094210F">
                  <w:rPr>
                    <w:sz w:val="56"/>
                    <w:szCs w:val="56"/>
                    <w:lang w:val="pt-BR"/>
                  </w:rPr>
                  <w:t xml:space="preserve"> e momentos</w:t>
                </w:r>
                <w:r w:rsidR="002E0D26" w:rsidRPr="0094210F">
                  <w:rPr>
                    <w:lang w:val="pt-BR"/>
                  </w:rPr>
                  <w:t xml:space="preserve"> 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(</w:t>
                </w:r>
                <w:r w:rsidR="00CA282E" w:rsidRPr="0094210F">
                  <w:rPr>
                    <w:sz w:val="20"/>
                    <w:szCs w:val="20"/>
                    <w:lang w:val="pt-BR"/>
                  </w:rPr>
                  <w:t>C</w:t>
                </w:r>
                <w:r w:rsidR="002E0D26" w:rsidRPr="0094210F">
                  <w:rPr>
                    <w:sz w:val="32"/>
                    <w:szCs w:val="32"/>
                    <w:lang w:val="pt-BR"/>
                  </w:rPr>
                  <w:t>ontexto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)</w:t>
                </w:r>
              </w:sdtContent>
            </w:sdt>
            <w:r w:rsidR="002E0D26" w:rsidRPr="0094210F">
              <w:rPr>
                <w:lang w:val="pt-BR" w:bidi="pt-BR"/>
              </w:rPr>
              <w:t xml:space="preserve"> </w:t>
            </w:r>
          </w:p>
          <w:p w14:paraId="4E866AF0" w14:textId="77777777" w:rsidR="002E0D26" w:rsidRPr="00E96628" w:rsidRDefault="00000000" w:rsidP="0048188C">
            <w:pPr>
              <w:pStyle w:val="Subttulo"/>
              <w:rPr>
                <w:lang w:val="pt-BR"/>
              </w:rPr>
            </w:pPr>
            <w:sdt>
              <w:sdtPr>
                <w:rPr>
                  <w:lang w:val="pt-BR"/>
                </w:rPr>
                <w:id w:val="479636"/>
                <w:placeholder>
                  <w:docPart w:val="0598E9D6C71A4E64AEEF1908D6059E5F"/>
                </w:placeholder>
                <w15:appearance w15:val="hidden"/>
              </w:sdtPr>
              <w:sdtContent>
                <w:sdt>
                  <w:sdtPr>
                    <w:rPr>
                      <w:lang w:val="pt-BR"/>
                    </w:rPr>
                    <w:id w:val="-440997166"/>
                    <w:placeholder>
                      <w:docPart w:val="D3920FF73BE44C1BA31722E3B015E895"/>
                    </w:placeholder>
                    <w15:appearance w15:val="hidden"/>
                  </w:sdtPr>
                  <w:sdtContent>
                    <w:sdt>
                      <w:sdtPr>
                        <w:rPr>
                          <w:lang w:val="pt-BR"/>
                        </w:rPr>
                        <w:id w:val="-2054766640"/>
                        <w:placeholder>
                          <w:docPart w:val="38DED7259A034AE99EAE55792C1EE8FB"/>
                        </w:placeholder>
                        <w15:appearance w15:val="hidden"/>
                      </w:sdtPr>
                      <w:sdtContent>
                        <w:sdt>
                          <w:sdtPr>
                            <w:rPr>
                              <w:lang w:val="pt-BR"/>
                            </w:rPr>
                            <w:id w:val="-2089768246"/>
                            <w:placeholder>
                              <w:docPart w:val="F752C4CBB01B4D638256073D18CB3C17"/>
                            </w:placeholder>
                            <w15:appearance w15:val="hidden"/>
                          </w:sdtPr>
                          <w:sdtContent>
                            <w:sdt>
                              <w:sdtPr>
                                <w:rPr>
                                  <w:lang w:val="pt-BR"/>
                                </w:rPr>
                                <w:id w:val="-1697223112"/>
                                <w:placeholder>
                                  <w:docPart w:val="8BC6127AEE9645DEBBF3E7140ED15FF4"/>
                                </w:placeholder>
                                <w:showingPlcHdr/>
                                <w15:appearance w15:val="hidden"/>
                              </w:sdtPr>
                              <w:sdtContent>
                                <w:r w:rsidR="00CD08A9" w:rsidRPr="00E96628">
                                  <w:rPr>
                                    <w:lang w:bidi="pt-BR"/>
                                  </w:rPr>
                                  <w:t xml:space="preserve">Tenha seus fins de semana de volta. O verão está aqui! </w:t>
                                </w:r>
                                <w:r w:rsidR="00CD08A9" w:rsidRPr="00E96628">
                                  <w:rPr>
                                    <w:lang w:bidi="pt-BR"/>
                                  </w:rPr>
                                  <w:br/>
                                  <w:t>Deixe-nos fazer o trabalho duro para que você possa se divertir</w:t>
                                </w:r>
                              </w:sdtContent>
                            </w:sdt>
                          </w:sdtContent>
                        </w:sdt>
                      </w:sdtContent>
                    </w:sdt>
                  </w:sdtContent>
                </w:sdt>
              </w:sdtContent>
            </w:sdt>
          </w:p>
        </w:tc>
        <w:tc>
          <w:tcPr>
            <w:tcW w:w="213" w:type="pct"/>
            <w:shd w:val="clear" w:color="auto" w:fill="FFFFFF" w:themeFill="background1"/>
          </w:tcPr>
          <w:p w14:paraId="15C16948" w14:textId="77777777" w:rsidR="002E0D26" w:rsidRPr="00E96628" w:rsidRDefault="002E0D26">
            <w:pPr>
              <w:rPr>
                <w:lang w:val="pt-BR"/>
              </w:rPr>
            </w:pPr>
          </w:p>
        </w:tc>
      </w:tr>
    </w:tbl>
    <w:p w14:paraId="29D4C1E6" w14:textId="77777777" w:rsidR="00197602" w:rsidRDefault="00197602" w:rsidP="002719D0">
      <w:pPr>
        <w:pStyle w:val="SemEspaamento"/>
        <w:rPr>
          <w:lang w:val="pt-BR"/>
        </w:rPr>
      </w:pPr>
    </w:p>
    <w:p w14:paraId="621F5EF5" w14:textId="77777777" w:rsidR="002E0D26" w:rsidRDefault="002E0D26" w:rsidP="002719D0">
      <w:pPr>
        <w:pStyle w:val="SemEspaamento"/>
        <w:rPr>
          <w:lang w:val="pt-BR"/>
        </w:rPr>
      </w:pPr>
    </w:p>
    <w:p w14:paraId="688AC501" w14:textId="77777777" w:rsidR="002E0D26" w:rsidRDefault="002E0D26" w:rsidP="002719D0">
      <w:pPr>
        <w:pStyle w:val="SemEspaamento"/>
        <w:rPr>
          <w:lang w:val="pt-BR"/>
        </w:rPr>
      </w:pPr>
    </w:p>
    <w:p w14:paraId="2EB495B3" w14:textId="77777777" w:rsidR="002E0D26" w:rsidRDefault="002E0D26" w:rsidP="002719D0">
      <w:pPr>
        <w:pStyle w:val="SemEspaamento"/>
        <w:rPr>
          <w:lang w:val="pt-BR"/>
        </w:rPr>
      </w:pPr>
    </w:p>
    <w:p w14:paraId="60DFC1CD" w14:textId="77777777" w:rsidR="002E0D26" w:rsidRDefault="002E0D26" w:rsidP="0094210F">
      <w:pPr>
        <w:pStyle w:val="SemEspaamento"/>
        <w:shd w:val="clear" w:color="auto" w:fill="FFFFFF" w:themeFill="background1"/>
        <w:rPr>
          <w:lang w:val="pt-BR"/>
        </w:rPr>
      </w:pPr>
    </w:p>
    <w:p w14:paraId="031AC425" w14:textId="77777777" w:rsidR="002E0D26" w:rsidRDefault="002E0D26" w:rsidP="002719D0">
      <w:pPr>
        <w:pStyle w:val="SemEspaamento"/>
        <w:rPr>
          <w:lang w:val="pt-BR"/>
        </w:rPr>
      </w:pPr>
    </w:p>
    <w:p w14:paraId="34E37DC8" w14:textId="77777777" w:rsidR="002E0D26" w:rsidRDefault="002E0D26" w:rsidP="002719D0">
      <w:pPr>
        <w:pStyle w:val="SemEspaamento"/>
        <w:rPr>
          <w:lang w:val="pt-BR"/>
        </w:rPr>
      </w:pPr>
    </w:p>
    <w:p w14:paraId="165D404C" w14:textId="77777777" w:rsidR="002E0D26" w:rsidRDefault="002E0D26" w:rsidP="002719D0">
      <w:pPr>
        <w:pStyle w:val="SemEspaamento"/>
        <w:rPr>
          <w:lang w:val="pt-BR"/>
        </w:rPr>
      </w:pPr>
    </w:p>
    <w:p w14:paraId="1278578A" w14:textId="77777777" w:rsidR="002E0D26" w:rsidRDefault="002E0D26" w:rsidP="00CA282E">
      <w:pPr>
        <w:pStyle w:val="SemEspaamento"/>
        <w:shd w:val="clear" w:color="auto" w:fill="F2F2F2" w:themeFill="background1" w:themeFillShade="F2"/>
        <w:rPr>
          <w:lang w:val="pt-BR"/>
        </w:rPr>
      </w:pPr>
    </w:p>
    <w:p w14:paraId="2DC2F7E4" w14:textId="77777777" w:rsidR="002E0D26" w:rsidRDefault="002E0D26" w:rsidP="002719D0">
      <w:pPr>
        <w:pStyle w:val="SemEspaamento"/>
        <w:rPr>
          <w:lang w:val="pt-BR"/>
        </w:rPr>
      </w:pPr>
    </w:p>
    <w:p w14:paraId="2BACA67E" w14:textId="77777777" w:rsidR="002E0D26" w:rsidRDefault="002E0D26" w:rsidP="002719D0">
      <w:pPr>
        <w:pStyle w:val="SemEspaamento"/>
        <w:rPr>
          <w:lang w:val="pt-BR"/>
        </w:rPr>
      </w:pPr>
    </w:p>
    <w:p w14:paraId="197C0040" w14:textId="77777777" w:rsidR="002E0D26" w:rsidRDefault="002E0D26" w:rsidP="002719D0">
      <w:pPr>
        <w:pStyle w:val="SemEspaamento"/>
        <w:rPr>
          <w:lang w:val="pt-BR"/>
        </w:rPr>
      </w:pPr>
    </w:p>
    <w:p w14:paraId="45224DDF" w14:textId="77777777" w:rsidR="002E0D26" w:rsidRDefault="002E0D26" w:rsidP="002719D0">
      <w:pPr>
        <w:pStyle w:val="SemEspaamento"/>
        <w:rPr>
          <w:lang w:val="pt-BR"/>
        </w:rPr>
      </w:pPr>
    </w:p>
    <w:p w14:paraId="50124DCF" w14:textId="77777777" w:rsidR="002E0D26" w:rsidRDefault="002E0D26" w:rsidP="002719D0">
      <w:pPr>
        <w:pStyle w:val="SemEspaamento"/>
        <w:rPr>
          <w:lang w:val="pt-BR"/>
        </w:rPr>
      </w:pPr>
    </w:p>
    <w:p w14:paraId="693FEA52" w14:textId="77777777" w:rsidR="002E0D26" w:rsidRDefault="002E0D26" w:rsidP="002719D0">
      <w:pPr>
        <w:pStyle w:val="SemEspaamento"/>
        <w:rPr>
          <w:lang w:val="pt-BR"/>
        </w:rPr>
      </w:pPr>
    </w:p>
    <w:p w14:paraId="540D29C0" w14:textId="77777777" w:rsidR="002E0D26" w:rsidRDefault="002E0D26" w:rsidP="002719D0">
      <w:pPr>
        <w:pStyle w:val="SemEspaamento"/>
        <w:rPr>
          <w:lang w:val="pt-BR"/>
        </w:rPr>
      </w:pPr>
    </w:p>
    <w:p w14:paraId="18077C0D" w14:textId="77777777" w:rsidR="002E0D26" w:rsidRPr="00E96628" w:rsidRDefault="002E0D26" w:rsidP="002719D0">
      <w:pPr>
        <w:pStyle w:val="SemEspaamento"/>
        <w:rPr>
          <w:lang w:val="pt-BR"/>
        </w:rPr>
      </w:pPr>
    </w:p>
    <w:p w14:paraId="722EB545" w14:textId="77777777" w:rsidR="002E0D26" w:rsidRPr="00CA282E" w:rsidRDefault="002E0D26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3DED1" w:themeFill="background2"/>
        <w:spacing w:before="300" w:after="300"/>
        <w:ind w:firstLine="720"/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Por crescer em família nordestina acostumada com roça,sinto que não há um tema que mais justifique quem sou.Desde pequeno vivo em meio a plantas e sempre vivenciando bons momentos em família.Hoje faço do plantio uma forma 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>para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 lembrar quando podia ter momentos com meu pai,e também podendo ajudar outras pessoas na questão alimentícia e terapeuticas,pois hoje faço parte de um projeto social que ajuda pessoas em situação de vunerabilidade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 seja com meus legumes plantados ou ensinando alternativas de plantio para alimentação.</w:t>
      </w:r>
    </w:p>
    <w:p w14:paraId="04ECFAE7" w14:textId="77777777" w:rsidR="002E0D26" w:rsidRDefault="006275E3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3DED1" w:themeFill="background2"/>
        <w:spacing w:before="300" w:after="300"/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ab/>
        <w:t>Em nosso nordeste, vivemos com o que plantamos,hoje tento trazer as raízes de nossa cultura para o meio urbano a fim de poder proporcionar o</w:t>
      </w:r>
      <w:r w:rsidR="001068E1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 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>que um dia senti tendo momentos e família e uma alimentação mais fresca e saldável.</w:t>
      </w:r>
      <w:r w:rsidR="002E0D26"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>Sempre procuramos coisas luxuosas e caminhos mais ensolarados,neste projeto trarei a minha visão do que é ter paz em momentos pequenos e duradouros.</w:t>
      </w:r>
    </w:p>
    <w:p w14:paraId="12621383" w14:textId="77777777" w:rsidR="00F26596" w:rsidRDefault="00F26596" w:rsidP="00F26596">
      <w:pPr>
        <w:rPr>
          <w:rFonts w:ascii="Segoe UI" w:hAnsi="Segoe UI" w:cs="Segoe UI"/>
          <w:sz w:val="22"/>
          <w:shd w:val="clear" w:color="auto" w:fill="E3DED1" w:themeFill="background2"/>
        </w:rPr>
      </w:pPr>
      <w:r w:rsidRPr="00CA282E">
        <w:rPr>
          <w:rFonts w:ascii="Segoe UI" w:hAnsi="Segoe UI" w:cs="Segoe UI"/>
          <w:sz w:val="22"/>
          <w:shd w:val="clear" w:color="auto" w:fill="E3DED1" w:themeFill="background2"/>
        </w:rPr>
        <w:t>Veremos neste site,dicas,tutoriais e muita informação de como podemos ter alternativas alimentares e teraupeuticas com a cultura do cultivo em casa,você usuário que se conecta com essa possibilidade de alternativa do plantio, seja bem vindo! Você esta dando um grande passo para o seu bem estar e o de mais pessoas.</w:t>
      </w:r>
    </w:p>
    <w:p w14:paraId="579346C7" w14:textId="77777777" w:rsidR="00CD08A9" w:rsidRPr="00CA282E" w:rsidRDefault="00CD08A9" w:rsidP="00CD08A9">
      <w:pPr>
        <w:rPr>
          <w:rFonts w:ascii="Segoe UI" w:hAnsi="Segoe UI" w:cs="Segoe UI"/>
          <w:sz w:val="22"/>
          <w:shd w:val="clear" w:color="auto" w:fill="E3DED1" w:themeFill="background2"/>
        </w:rPr>
      </w:pPr>
    </w:p>
    <w:tbl>
      <w:tblPr>
        <w:tblpPr w:leftFromText="141" w:rightFromText="141" w:vertAnchor="page" w:horzAnchor="margin" w:tblpXSpec="center" w:tblpY="745"/>
        <w:tblW w:w="10170" w:type="dxa"/>
        <w:tblLook w:val="0600" w:firstRow="0" w:lastRow="0" w:firstColumn="0" w:lastColumn="0" w:noHBand="1" w:noVBand="1"/>
      </w:tblPr>
      <w:tblGrid>
        <w:gridCol w:w="4420"/>
        <w:gridCol w:w="406"/>
        <w:gridCol w:w="5344"/>
      </w:tblGrid>
      <w:tr w:rsidR="00511606" w:rsidRPr="00E96628" w14:paraId="029174CF" w14:textId="77777777" w:rsidTr="00F26596">
        <w:trPr>
          <w:trHeight w:val="360"/>
        </w:trPr>
        <w:tc>
          <w:tcPr>
            <w:tcW w:w="4420" w:type="dxa"/>
          </w:tcPr>
          <w:p w14:paraId="480F375B" w14:textId="77777777" w:rsidR="00F26596" w:rsidRDefault="00F26596" w:rsidP="00F26596">
            <w:pPr>
              <w:rPr>
                <w:rFonts w:asciiTheme="majorHAnsi" w:hAnsiTheme="majorHAnsi"/>
                <w:color w:val="433C29" w:themeColor="background2" w:themeShade="40"/>
                <w:szCs w:val="56"/>
                <w:lang w:val="pt-BR"/>
              </w:rPr>
            </w:pPr>
          </w:p>
          <w:p w14:paraId="0ACB6997" w14:textId="77777777" w:rsidR="00EB04EC" w:rsidRDefault="00F26596" w:rsidP="00F26596">
            <w:pPr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</w:pPr>
            <w:r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  <w:t xml:space="preserve">    </w:t>
            </w:r>
            <w:r w:rsidR="0094210F" w:rsidRPr="0094210F"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  <w:t>Escopo</w:t>
            </w:r>
          </w:p>
          <w:p w14:paraId="389E7CEE" w14:textId="77777777" w:rsidR="00CD2B59" w:rsidRDefault="00CD2B59" w:rsidP="00F26596">
            <w:pPr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</w:pPr>
          </w:p>
          <w:p w14:paraId="332B7D58" w14:textId="77777777" w:rsidR="0094210F" w:rsidRP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b/>
                <w:bCs/>
                <w:color w:val="595959"/>
              </w:rPr>
            </w:pPr>
            <w:r w:rsidRPr="005A0D4A">
              <w:rPr>
                <w:rFonts w:eastAsia="Simplon Mono" w:cs="Simplon Mono"/>
                <w:b/>
                <w:bCs/>
                <w:color w:val="595959"/>
              </w:rPr>
              <w:t>Desenvolvimento de site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desenvolvido um site com ambiente </w:t>
            </w:r>
            <w:r>
              <w:rPr>
                <w:rFonts w:eastAsia="Simplon Mono" w:cs="Simplon Mono"/>
                <w:color w:val="595959"/>
              </w:rPr>
              <w:t xml:space="preserve">de fácil interação e manejo para absorção de informações sobre plantio,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Quis</w:t>
            </w:r>
            <w:proofErr w:type="gramEnd"/>
            <w:r>
              <w:rPr>
                <w:rFonts w:eastAsia="Simplon Mono" w:cs="Simplon Mono"/>
                <w:color w:val="595959"/>
              </w:rPr>
              <w:t>.</w:t>
            </w:r>
          </w:p>
          <w:p w14:paraId="26746C5E" w14:textId="77777777" w:rsidR="0094210F" w:rsidRPr="00624312" w:rsidRDefault="0094210F" w:rsidP="00F26596">
            <w:pPr>
              <w:rPr>
                <w:rFonts w:eastAsia="Simplon Mono" w:cs="Simplon Mono"/>
                <w:color w:val="595959"/>
              </w:rPr>
            </w:pPr>
          </w:p>
          <w:p w14:paraId="5B6E0BFE" w14:textId="77777777" w:rsidR="0094210F" w:rsidRPr="00C90632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Configuração de API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94210F">
              <w:rPr>
                <w:rFonts w:eastAsia="Simplon Mono" w:cs="Simplon Mono"/>
                <w:color w:val="595959"/>
              </w:rPr>
              <w:t xml:space="preserve">Será necessário um período </w:t>
            </w:r>
            <w:r>
              <w:rPr>
                <w:rFonts w:eastAsia="Simplon Mono" w:cs="Simplon Mono"/>
                <w:color w:val="595959"/>
              </w:rPr>
              <w:t>para alinhamento de API onde será realizada a ligação de banco de dados com nosso site.</w:t>
            </w:r>
          </w:p>
          <w:p w14:paraId="27CEF1CE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91F4034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EEEF8F6" w14:textId="77777777" w:rsidR="000B59B0" w:rsidRDefault="005A0D4A" w:rsidP="001A0511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Roteiro tutorial</w:t>
            </w:r>
            <w:r w:rsidR="0094210F" w:rsidRPr="00624312">
              <w:rPr>
                <w:rFonts w:eastAsia="Simplon Mono" w:cs="Simplon Mono"/>
                <w:color w:val="595959"/>
              </w:rPr>
              <w:t xml:space="preserve">: </w:t>
            </w:r>
            <w:r>
              <w:rPr>
                <w:rFonts w:eastAsia="Simplon Mono" w:cs="Simplon Mono"/>
                <w:color w:val="595959"/>
              </w:rPr>
              <w:t xml:space="preserve">Montagem de roteiro de tutorial de algumas plantas especificas como </w:t>
            </w:r>
            <w:proofErr w:type="spellStart"/>
            <w:proofErr w:type="gramStart"/>
            <w:r>
              <w:rPr>
                <w:rFonts w:eastAsia="Simplon Mono" w:cs="Simplon Mono"/>
                <w:color w:val="595959"/>
              </w:rPr>
              <w:t>chucu,abobora</w:t>
            </w:r>
            <w:proofErr w:type="gramEnd"/>
            <w:r>
              <w:rPr>
                <w:rFonts w:eastAsia="Simplon Mono" w:cs="Simplon Mono"/>
                <w:color w:val="595959"/>
              </w:rPr>
              <w:t>,abacate,feijão,banana</w:t>
            </w:r>
            <w:proofErr w:type="spellEnd"/>
            <w:r>
              <w:rPr>
                <w:rFonts w:eastAsia="Simplon Mono" w:cs="Simplon Mono"/>
                <w:color w:val="595959"/>
              </w:rPr>
              <w:t>.</w:t>
            </w:r>
          </w:p>
          <w:p w14:paraId="40D1C8B0" w14:textId="77777777" w:rsidR="001A0511" w:rsidRPr="001A0511" w:rsidRDefault="001A0511" w:rsidP="001A0511">
            <w:pPr>
              <w:ind w:left="360"/>
              <w:rPr>
                <w:rFonts w:eastAsia="Simplon Mono" w:cs="Simplon Mono"/>
                <w:color w:val="595959"/>
              </w:rPr>
            </w:pPr>
          </w:p>
          <w:p w14:paraId="4B0CE12D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8276200" w14:textId="77777777" w:rsidR="000B59B0" w:rsidRPr="000B59B0" w:rsidRDefault="000B59B0" w:rsidP="000B59B0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auxiliares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Criação de telas auxiliares, como Simulador de </w:t>
            </w:r>
            <w:proofErr w:type="spellStart"/>
            <w:r w:rsidR="001A0511">
              <w:rPr>
                <w:rFonts w:eastAsia="Simplon Mono" w:cs="Simplon Mono"/>
                <w:color w:val="595959"/>
              </w:rPr>
              <w:t>especie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 </w:t>
            </w:r>
            <w:proofErr w:type="gramStart"/>
            <w:r w:rsidR="001A0511">
              <w:rPr>
                <w:rFonts w:eastAsia="Simplon Mono" w:cs="Simplon Mono"/>
                <w:color w:val="595959"/>
              </w:rPr>
              <w:t xml:space="preserve">tela </w:t>
            </w:r>
            <w:r>
              <w:rPr>
                <w:rFonts w:eastAsia="Simplon Mono" w:cs="Simplon Mono"/>
                <w:color w:val="595959"/>
              </w:rPr>
              <w:t>Sobre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mim.</w:t>
            </w:r>
          </w:p>
          <w:p w14:paraId="29E76DFF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E739ADE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408F836" w14:textId="77777777" w:rsidR="00F02DF9" w:rsidRPr="000B59B0" w:rsidRDefault="001A0511" w:rsidP="00F02DF9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 xml:space="preserve">Tela de curiosidades das plantas retidas pelo usuário: </w:t>
            </w:r>
            <w:r w:rsidRPr="001A0511">
              <w:rPr>
                <w:rFonts w:eastAsia="Simplon Mono" w:cs="Simplon Mono"/>
                <w:color w:val="595959"/>
              </w:rPr>
              <w:t xml:space="preserve">tela que </w:t>
            </w:r>
            <w:proofErr w:type="spellStart"/>
            <w:proofErr w:type="gramStart"/>
            <w:r w:rsidRPr="001A0511">
              <w:rPr>
                <w:rFonts w:eastAsia="Simplon Mono" w:cs="Simplon Mono"/>
                <w:color w:val="595959"/>
              </w:rPr>
              <w:t>ira</w:t>
            </w:r>
            <w:proofErr w:type="spellEnd"/>
            <w:proofErr w:type="gramEnd"/>
            <w:r w:rsidRPr="001A0511">
              <w:rPr>
                <w:rFonts w:eastAsia="Simplon Mono" w:cs="Simplon Mono"/>
                <w:color w:val="595959"/>
              </w:rPr>
              <w:t xml:space="preserve"> dar curiosidades sobre a planta retidas na tela de simulador de espécie</w:t>
            </w:r>
            <w:r>
              <w:rPr>
                <w:rFonts w:eastAsia="Simplon Mono" w:cs="Simplon Mono"/>
                <w:color w:val="595959"/>
              </w:rPr>
              <w:t>.</w:t>
            </w:r>
            <w:r w:rsidRPr="001A0511">
              <w:rPr>
                <w:rFonts w:eastAsia="Simplon Mono" w:cs="Simplon Mono"/>
                <w:color w:val="595959"/>
              </w:rPr>
              <w:t xml:space="preserve"> </w:t>
            </w:r>
          </w:p>
          <w:p w14:paraId="072706FD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F43C371" w14:textId="77777777" w:rsidR="001A0511" w:rsidRPr="000B59B0" w:rsidRDefault="001A0511" w:rsidP="001A0511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cadastro login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>Criação de tela contendo login e cadastro que serão ligadas no banco.</w:t>
            </w:r>
          </w:p>
          <w:p w14:paraId="65ADB458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53EC7C31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3265570B" w14:textId="77777777" w:rsidR="000B59B0" w:rsidRPr="00C20CE8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4C90268" w14:textId="77777777" w:rsidR="0094210F" w:rsidRDefault="000B59B0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Criação</w:t>
            </w:r>
            <w:r w:rsidR="005A0D4A">
              <w:rPr>
                <w:rFonts w:eastAsia="Simplon Mono" w:cs="Simplon Mono"/>
                <w:b/>
                <w:bCs/>
                <w:color w:val="595959"/>
              </w:rPr>
              <w:t xml:space="preserve"> de banco de dados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5A0D4A">
              <w:rPr>
                <w:rFonts w:eastAsia="Simplon Mono" w:cs="Simplon Mono"/>
                <w:color w:val="595959"/>
              </w:rPr>
              <w:t xml:space="preserve">Configurar Banco de dados para cadastro e login de usuário onde </w:t>
            </w:r>
            <w:proofErr w:type="spellStart"/>
            <w:r w:rsid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 xml:space="preserve"> acessado informações como </w:t>
            </w:r>
            <w:proofErr w:type="spellStart"/>
            <w:proofErr w:type="gramStart"/>
            <w:r w:rsidR="005A0D4A">
              <w:rPr>
                <w:rFonts w:eastAsia="Simplon Mono" w:cs="Simplon Mono"/>
                <w:color w:val="595959"/>
              </w:rPr>
              <w:t>nome,email</w:t>
            </w:r>
            <w:proofErr w:type="gramEnd"/>
            <w:r w:rsidR="005A0D4A">
              <w:rPr>
                <w:rFonts w:eastAsia="Simplon Mono" w:cs="Simplon Mono"/>
                <w:color w:val="595959"/>
              </w:rPr>
              <w:t>.telefone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>.</w:t>
            </w:r>
          </w:p>
          <w:p w14:paraId="5E6E3F93" w14:textId="77777777"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689C48A" w14:textId="77777777" w:rsidR="000B59B0" w:rsidRPr="004F6162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E45CFAE" w14:textId="77777777" w:rsidR="005A0D4A" w:rsidRPr="005A0D4A" w:rsidRDefault="005A0D4A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73D0F1E" w14:textId="77777777" w:rsid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</w:t>
            </w:r>
            <w:r w:rsidRPr="005A0D4A">
              <w:rPr>
                <w:rFonts w:eastAsia="Simplon Mono" w:cs="Simplon Mono"/>
                <w:b/>
                <w:bCs/>
                <w:color w:val="595959"/>
              </w:rPr>
              <w:t>ashboard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Pr="005A0D4A">
              <w:rPr>
                <w:rFonts w:eastAsia="Simplon Mono" w:cs="Simplon Mono"/>
                <w:color w:val="595959"/>
              </w:rPr>
              <w:t xml:space="preserve">Será desenvolvido um dashboard para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analise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 interação com o site</w:t>
            </w:r>
            <w:r>
              <w:rPr>
                <w:rFonts w:eastAsia="Simplon Mono" w:cs="Simplon Mono"/>
                <w:color w:val="595959"/>
              </w:rPr>
              <w:t xml:space="preserve"> levando em conta um quiz realizado pelo </w:t>
            </w:r>
            <w:r w:rsidR="00EB04EC">
              <w:rPr>
                <w:rFonts w:eastAsia="Simplon Mono" w:cs="Simplon Mono"/>
                <w:color w:val="595959"/>
              </w:rPr>
              <w:t>usuário</w:t>
            </w:r>
          </w:p>
          <w:p w14:paraId="0C79C1A0" w14:textId="77777777" w:rsidR="00EB04EC" w:rsidRPr="00EB04EC" w:rsidRDefault="00EB04EC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3605D4CB" w14:textId="77777777" w:rsidR="001068E1" w:rsidRDefault="001068E1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</w:p>
          <w:p w14:paraId="18C13608" w14:textId="77777777" w:rsidR="001068E1" w:rsidRDefault="001068E1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</w:p>
          <w:p w14:paraId="474292EB" w14:textId="77777777" w:rsidR="0094210F" w:rsidRPr="00E96628" w:rsidRDefault="0094210F" w:rsidP="001068E1"/>
        </w:tc>
        <w:tc>
          <w:tcPr>
            <w:tcW w:w="406" w:type="dxa"/>
          </w:tcPr>
          <w:p w14:paraId="600B1C2F" w14:textId="77777777" w:rsidR="001448A3" w:rsidRPr="00E96628" w:rsidRDefault="001448A3" w:rsidP="00F26596">
            <w:pPr>
              <w:rPr>
                <w:lang w:val="pt-BR"/>
              </w:rPr>
            </w:pPr>
          </w:p>
        </w:tc>
        <w:tc>
          <w:tcPr>
            <w:tcW w:w="5344" w:type="dxa"/>
          </w:tcPr>
          <w:p w14:paraId="2545169C" w14:textId="082054B3" w:rsidR="001448A3" w:rsidRPr="00EB04EC" w:rsidRDefault="00000000" w:rsidP="00F26596">
            <w:pPr>
              <w:pStyle w:val="Cabealho"/>
              <w:shd w:val="clear" w:color="auto" w:fill="FFFFFF" w:themeFill="background1"/>
              <w:rPr>
                <w:color w:val="F2F2F2" w:themeColor="background1" w:themeShade="F2"/>
                <w:lang w:val="pt-BR" w:bidi="pt-BR"/>
              </w:rPr>
            </w:pPr>
            <w:sdt>
              <w:sdtPr>
                <w:rPr>
                  <w:color w:val="F2F2F2" w:themeColor="background1" w:themeShade="F2"/>
                  <w:lang w:val="pt-BR"/>
                </w:rPr>
                <w:id w:val="-834151357"/>
                <w:placeholder>
                  <w:docPart w:val="7EDD0FA0B4F945F9A4BCC96731DE498F"/>
                </w:placeholder>
                <w:showingPlcHdr/>
                <w15:appearance w15:val="hidden"/>
              </w:sdtPr>
              <w:sdtContent>
                <w:r w:rsidR="009C2D84" w:rsidRPr="009C2D84">
                  <w:rPr>
                    <w:color w:val="FFFFFF" w:themeColor="background1"/>
                    <w:shd w:val="clear" w:color="auto" w:fill="FFFFFF" w:themeFill="background1"/>
                    <w:lang w:bidi="pt-BR"/>
                  </w:rPr>
                  <w:t>GRAMADO E PAISAGEM</w:t>
                </w:r>
              </w:sdtContent>
            </w:sdt>
            <w:r w:rsidR="002339F2" w:rsidRPr="00EB04EC">
              <w:rPr>
                <w:color w:val="F2F2F2" w:themeColor="background1" w:themeShade="F2"/>
                <w:lang w:val="pt-BR" w:bidi="pt-BR"/>
              </w:rPr>
              <w:t xml:space="preserve"> </w:t>
            </w:r>
          </w:p>
          <w:p w14:paraId="668128D9" w14:textId="77777777" w:rsidR="00EB04EC" w:rsidRDefault="00EB04EC" w:rsidP="00F26596">
            <w:pPr>
              <w:pStyle w:val="Cabealho"/>
              <w:rPr>
                <w:lang w:val="pt-BR" w:bidi="pt-BR"/>
              </w:rPr>
            </w:pPr>
          </w:p>
          <w:p w14:paraId="0409064B" w14:textId="77777777" w:rsidR="00CD2B59" w:rsidRDefault="00CD2B59" w:rsidP="00F26596">
            <w:pPr>
              <w:pStyle w:val="Cabealho"/>
              <w:jc w:val="left"/>
              <w:rPr>
                <w:lang w:val="pt-BR" w:bidi="pt-BR"/>
              </w:rPr>
            </w:pPr>
          </w:p>
          <w:p w14:paraId="69432F94" w14:textId="77777777" w:rsidR="00CD2B59" w:rsidRDefault="00CD2B59" w:rsidP="00F26596">
            <w:pPr>
              <w:pStyle w:val="Cabealho"/>
              <w:jc w:val="left"/>
              <w:rPr>
                <w:lang w:val="pt-BR"/>
              </w:rPr>
            </w:pPr>
          </w:p>
          <w:p w14:paraId="518533C8" w14:textId="77777777" w:rsidR="00CD2B59" w:rsidRDefault="00CD2B59" w:rsidP="000B59B0">
            <w:pPr>
              <w:pStyle w:val="Cabealho"/>
              <w:jc w:val="left"/>
              <w:rPr>
                <w:lang w:val="pt-BR"/>
              </w:rPr>
            </w:pPr>
          </w:p>
          <w:p w14:paraId="7E205286" w14:textId="77777777" w:rsidR="00CD2B59" w:rsidRDefault="00CD2B59" w:rsidP="00F26596">
            <w:pPr>
              <w:pStyle w:val="Cabealho"/>
              <w:rPr>
                <w:lang w:val="pt-BR"/>
              </w:rPr>
            </w:pPr>
          </w:p>
          <w:p w14:paraId="390ADAD6" w14:textId="77777777" w:rsidR="00CD2B59" w:rsidRDefault="00511606" w:rsidP="00F02DF9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2515D911" wp14:editId="1E50C1AF">
                  <wp:extent cx="2227551" cy="1035050"/>
                  <wp:effectExtent l="0" t="0" r="1905" b="0"/>
                  <wp:docPr id="169247335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47335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879" cy="1047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07A1CD4" w14:textId="0D74D11B" w:rsidR="000B59B0" w:rsidRDefault="0019126E" w:rsidP="00F02DF9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5586BD71" wp14:editId="2D1E8094">
                  <wp:extent cx="2292350" cy="898931"/>
                  <wp:effectExtent l="0" t="0" r="0" b="0"/>
                  <wp:docPr id="2419550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550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94" cy="92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17B0F019" w14:textId="77777777" w:rsidR="000B59B0" w:rsidRDefault="00511606" w:rsidP="00F02DF9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5B4626BE" wp14:editId="75159981">
                  <wp:extent cx="2288448" cy="1111885"/>
                  <wp:effectExtent l="0" t="0" r="0" b="0"/>
                  <wp:docPr id="7834374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43748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215" cy="1117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9F7A4F4" w14:textId="3B8BAD04" w:rsidR="00511606" w:rsidRDefault="00511606" w:rsidP="00F02DF9">
            <w:pPr>
              <w:pStyle w:val="Cabealho"/>
              <w:rPr>
                <w:noProof/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2D4922BD" wp14:editId="5005D675">
                  <wp:extent cx="1092200" cy="996266"/>
                  <wp:effectExtent l="0" t="0" r="0" b="0"/>
                  <wp:docPr id="34480501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80501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918" cy="1022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1606">
              <w:rPr>
                <w:lang w:val="pt-BR"/>
              </w:rPr>
              <w:t xml:space="preserve"> </w:t>
            </w:r>
            <w:r w:rsidR="0019126E" w:rsidRPr="00511606">
              <w:rPr>
                <w:noProof/>
                <w:lang w:val="pt-BR"/>
              </w:rPr>
              <w:drawing>
                <wp:inline distT="0" distB="0" distL="0" distR="0" wp14:anchorId="78793F7A" wp14:editId="5E852108">
                  <wp:extent cx="1129665" cy="999057"/>
                  <wp:effectExtent l="0" t="0" r="0" b="0"/>
                  <wp:docPr id="18404384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43845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210" cy="1015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1606">
              <w:rPr>
                <w:lang w:val="pt-BR"/>
              </w:rPr>
              <w:t xml:space="preserve"> </w:t>
            </w:r>
          </w:p>
          <w:p w14:paraId="2C80157C" w14:textId="77777777" w:rsidR="00CD2B59" w:rsidRDefault="00511606" w:rsidP="00F02DF9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7C45DAA8" wp14:editId="379B6EBD">
                  <wp:extent cx="2264345" cy="993140"/>
                  <wp:effectExtent l="0" t="0" r="3175" b="0"/>
                  <wp:docPr id="21208311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83113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70" cy="1042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1606">
              <w:rPr>
                <w:noProof/>
                <w:lang w:val="pt-BR"/>
              </w:rPr>
              <w:t xml:space="preserve"> </w:t>
            </w:r>
          </w:p>
          <w:p w14:paraId="48C4FECD" w14:textId="77777777" w:rsidR="00CD2B59" w:rsidRDefault="00511606" w:rsidP="00511606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1EE25CFD" wp14:editId="3E71E209">
                  <wp:extent cx="2266950" cy="1092318"/>
                  <wp:effectExtent l="0" t="0" r="0" b="0"/>
                  <wp:docPr id="61515333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5333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840" cy="110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86FE69F" w14:textId="77777777" w:rsidR="00EB04EC" w:rsidRDefault="00511606" w:rsidP="00511606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6D16166C" wp14:editId="58FB9178">
                  <wp:extent cx="2264410" cy="1073150"/>
                  <wp:effectExtent l="0" t="0" r="2540" b="0"/>
                  <wp:docPr id="129271707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71707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202" cy="109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7EF4E09" w14:textId="77777777" w:rsidR="00EB04EC" w:rsidRPr="00E96628" w:rsidRDefault="00511606" w:rsidP="00F26596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03671623" wp14:editId="4BAF0A7F">
                  <wp:extent cx="2252345" cy="1104900"/>
                  <wp:effectExtent l="0" t="0" r="0" b="0"/>
                  <wp:docPr id="207623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23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310732" cy="113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13ACBE5" w14:textId="77777777" w:rsidR="0094210F" w:rsidRDefault="0094210F"/>
    <w:p w14:paraId="67ACC77D" w14:textId="77777777" w:rsidR="0094210F" w:rsidRDefault="0094210F">
      <w:pPr>
        <w:spacing w:before="0" w:after="160"/>
      </w:pPr>
    </w:p>
    <w:p w14:paraId="6A6DF933" w14:textId="77777777" w:rsidR="0094210F" w:rsidRDefault="0094210F"/>
    <w:tbl>
      <w:tblPr>
        <w:tblW w:w="9719" w:type="dxa"/>
        <w:tblLook w:val="0600" w:firstRow="0" w:lastRow="0" w:firstColumn="0" w:lastColumn="0" w:noHBand="1" w:noVBand="1"/>
      </w:tblPr>
      <w:tblGrid>
        <w:gridCol w:w="4065"/>
        <w:gridCol w:w="451"/>
        <w:gridCol w:w="5203"/>
      </w:tblGrid>
      <w:tr w:rsidR="001448A3" w:rsidRPr="00E96628" w14:paraId="5145EF59" w14:textId="77777777" w:rsidTr="001068E1">
        <w:trPr>
          <w:trHeight w:val="6277"/>
        </w:trPr>
        <w:tc>
          <w:tcPr>
            <w:tcW w:w="4065" w:type="dxa"/>
            <w:vMerge w:val="restart"/>
          </w:tcPr>
          <w:p w14:paraId="17FDFDDC" w14:textId="77777777" w:rsidR="001448A3" w:rsidRPr="00E96628" w:rsidRDefault="001448A3" w:rsidP="001448A3">
            <w:pPr>
              <w:pStyle w:val="SemEspaamento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inline distT="0" distB="0" distL="0" distR="0" wp14:anchorId="24C8FB95" wp14:editId="731E0FAF">
                  <wp:extent cx="2252980" cy="1504315"/>
                  <wp:effectExtent l="0" t="0" r="0" b="635"/>
                  <wp:docPr id="10" name="Imagem 10" descr="pessoa empurrando carrinho de mão com plant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pessoa empurrando carrinho de mão com plant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980" cy="1504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6009CB8" w14:textId="77777777" w:rsidR="001448A3" w:rsidRPr="00F2149D" w:rsidRDefault="00000000" w:rsidP="005C4170">
            <w:pPr>
              <w:pStyle w:val="Ttulo2"/>
              <w:rPr>
                <w:rFonts w:asciiTheme="majorHAnsi" w:hAnsiTheme="majorHAnsi"/>
                <w:bCs w:val="0"/>
                <w:color w:val="433C29" w:themeColor="background2" w:themeShade="40"/>
                <w:szCs w:val="32"/>
                <w:lang w:val="pt-BR"/>
              </w:rPr>
            </w:pPr>
            <w:sdt>
              <w:sdtPr>
                <w:rPr>
                  <w:rFonts w:asciiTheme="majorHAnsi" w:hAnsiTheme="majorHAnsi"/>
                  <w:bCs w:val="0"/>
                  <w:color w:val="433C29" w:themeColor="background2" w:themeShade="40"/>
                  <w:szCs w:val="32"/>
                  <w:lang w:val="pt-BR"/>
                </w:rPr>
                <w:id w:val="-856119578"/>
                <w:placeholder>
                  <w:docPart w:val="4769B92C879342A3A844A3D687123DAC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33C29" w:themeColor="background2" w:themeShade="40"/>
                    <w:sz w:val="56"/>
                    <w:szCs w:val="56"/>
                    <w:lang w:val="pt-BR"/>
                  </w:rPr>
                  <w:t>Informar e praticar</w:t>
                </w:r>
                <w:r w:rsidR="00F2149D">
                  <w:rPr>
                    <w:rFonts w:asciiTheme="majorHAnsi" w:hAnsiTheme="majorHAnsi"/>
                    <w:bCs w:val="0"/>
                    <w:color w:val="433C29" w:themeColor="background2" w:themeShade="40"/>
                    <w:sz w:val="56"/>
                    <w:szCs w:val="56"/>
                    <w:lang w:val="pt-BR"/>
                  </w:rPr>
                  <w:t xml:space="preserve"> </w:t>
                </w:r>
                <w:r w:rsidR="00F2149D" w:rsidRPr="00F2149D">
                  <w:rPr>
                    <w:rFonts w:asciiTheme="majorHAnsi" w:hAnsiTheme="majorHAnsi"/>
                    <w:bCs w:val="0"/>
                    <w:color w:val="433C29" w:themeColor="background2" w:themeShade="40"/>
                    <w:szCs w:val="32"/>
                    <w:lang w:val="pt-BR"/>
                  </w:rPr>
                  <w:t>(</w:t>
                </w:r>
                <w:proofErr w:type="spellStart"/>
                <w:r w:rsidR="00C02CCD" w:rsidRPr="00F2149D">
                  <w:rPr>
                    <w:rFonts w:asciiTheme="majorHAnsi" w:hAnsiTheme="majorHAnsi"/>
                    <w:bCs w:val="0"/>
                    <w:color w:val="433C29" w:themeColor="background2" w:themeShade="40"/>
                    <w:szCs w:val="32"/>
                    <w:lang w:val="pt-BR"/>
                  </w:rPr>
                  <w:t>Obejetivo</w:t>
                </w:r>
                <w:proofErr w:type="spellEnd"/>
                <w:r w:rsidR="00F2149D">
                  <w:rPr>
                    <w:rFonts w:asciiTheme="majorHAnsi" w:hAnsiTheme="majorHAnsi"/>
                    <w:bCs w:val="0"/>
                    <w:color w:val="433C29" w:themeColor="background2" w:themeShade="40"/>
                    <w:szCs w:val="32"/>
                    <w:lang w:val="pt-BR"/>
                  </w:rPr>
                  <w:t>)</w:t>
                </w:r>
              </w:sdtContent>
            </w:sdt>
            <w:r w:rsidR="002339F2" w:rsidRPr="00F2149D">
              <w:rPr>
                <w:rFonts w:asciiTheme="majorHAnsi" w:hAnsiTheme="majorHAnsi"/>
                <w:bCs w:val="0"/>
                <w:color w:val="433C29" w:themeColor="background2" w:themeShade="40"/>
                <w:szCs w:val="32"/>
                <w:lang w:val="pt-BR"/>
              </w:rPr>
              <w:t xml:space="preserve"> </w:t>
            </w:r>
          </w:p>
          <w:p w14:paraId="6088F05F" w14:textId="77777777" w:rsidR="001448A3" w:rsidRDefault="00C02CCD" w:rsidP="00C02CCD">
            <w:pPr>
              <w:rPr>
                <w:sz w:val="22"/>
                <w:lang w:val="pt-BR"/>
              </w:rPr>
            </w:pPr>
            <w:r w:rsidRPr="00CA282E">
              <w:rPr>
                <w:sz w:val="22"/>
                <w:lang w:val="pt-BR"/>
              </w:rPr>
              <w:t xml:space="preserve">Criamos esse site com o intuito de informar pessoas de qualquer idade a importância e bem estar que o cultivo caseiro pode </w:t>
            </w:r>
            <w:proofErr w:type="spellStart"/>
            <w:proofErr w:type="gramStart"/>
            <w:r w:rsidRPr="00CA282E">
              <w:rPr>
                <w:sz w:val="22"/>
                <w:lang w:val="pt-BR"/>
              </w:rPr>
              <w:t>trazer</w:t>
            </w:r>
            <w:r w:rsidR="00F2149D" w:rsidRPr="00CA282E">
              <w:rPr>
                <w:sz w:val="22"/>
                <w:lang w:val="pt-BR"/>
              </w:rPr>
              <w:t>,tanto</w:t>
            </w:r>
            <w:proofErr w:type="spellEnd"/>
            <w:proofErr w:type="gramEnd"/>
            <w:r w:rsidR="00F2149D" w:rsidRPr="00CA282E">
              <w:rPr>
                <w:sz w:val="22"/>
                <w:lang w:val="pt-BR"/>
              </w:rPr>
              <w:t xml:space="preserve"> pessoal como social.</w:t>
            </w:r>
          </w:p>
          <w:p w14:paraId="007A48D4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6E489819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71FFE1EE" w14:textId="77777777" w:rsidR="001068E1" w:rsidRPr="00C025BE" w:rsidRDefault="001068E1" w:rsidP="001068E1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  <w:r w:rsidRPr="00C025BE">
              <w:rPr>
                <w:rFonts w:eastAsia="Simplon Mono" w:cs="Simplon Mono"/>
                <w:b/>
                <w:color w:val="2F5496"/>
                <w:sz w:val="32"/>
                <w:u w:val="single"/>
              </w:rPr>
              <w:t>Premissas e Restrições</w:t>
            </w:r>
          </w:p>
          <w:p w14:paraId="008B4D98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7B2C6382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70F26145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Premissas:</w:t>
            </w:r>
          </w:p>
          <w:p w14:paraId="1D8A80CA" w14:textId="77777777" w:rsid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 xml:space="preserve">O usuário terá </w:t>
            </w:r>
            <w:proofErr w:type="spellStart"/>
            <w:r>
              <w:rPr>
                <w:rFonts w:eastAsia="Simplon Mono" w:cs="Simplon Mono"/>
                <w:color w:val="595959"/>
              </w:rPr>
              <w:t>infomaçoes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 tutoriais no site, fazendo assim a responsabilidade de ferramentas e utensílios sendo de sua escolha</w:t>
            </w:r>
          </w:p>
          <w:p w14:paraId="657B8E70" w14:textId="77777777" w:rsidR="001068E1" w:rsidRPr="00C304E2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50143C59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Restrições:</w:t>
            </w:r>
          </w:p>
          <w:p w14:paraId="335BFE1F" w14:textId="77777777" w:rsidR="001068E1" w:rsidRP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1068E1">
              <w:rPr>
                <w:rFonts w:eastAsia="Simplon Mono" w:cs="Simplon Mono"/>
                <w:color w:val="595959"/>
              </w:rPr>
              <w:t xml:space="preserve">O usuário </w:t>
            </w:r>
            <w:proofErr w:type="spellStart"/>
            <w:r w:rsidRPr="001068E1"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terá</w:t>
            </w:r>
            <w:r w:rsidRPr="001068E1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acesso ao tutorial e simulador de plantas por </w:t>
            </w:r>
            <w:proofErr w:type="gramStart"/>
            <w:r>
              <w:rPr>
                <w:rFonts w:eastAsia="Simplon Mono" w:cs="Simplon Mono"/>
                <w:color w:val="595959"/>
              </w:rPr>
              <w:t>perfil  se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</w:t>
            </w:r>
            <w:proofErr w:type="spellStart"/>
            <w:r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estiver cadastrado e com seu login definido e em funcionamento.</w:t>
            </w:r>
          </w:p>
          <w:p w14:paraId="6B30B24B" w14:textId="77777777" w:rsidR="001068E1" w:rsidRPr="00CA282E" w:rsidRDefault="001068E1" w:rsidP="00C02CCD">
            <w:pPr>
              <w:rPr>
                <w:sz w:val="22"/>
                <w:lang w:val="pt-BR"/>
              </w:rPr>
            </w:pPr>
          </w:p>
        </w:tc>
        <w:tc>
          <w:tcPr>
            <w:tcW w:w="451" w:type="dxa"/>
            <w:vMerge w:val="restart"/>
          </w:tcPr>
          <w:p w14:paraId="4634C894" w14:textId="77777777" w:rsidR="001068E1" w:rsidRPr="00E96628" w:rsidRDefault="001068E1" w:rsidP="00624FC0">
            <w:pPr>
              <w:rPr>
                <w:lang w:val="pt-BR"/>
              </w:rPr>
            </w:pPr>
          </w:p>
        </w:tc>
        <w:tc>
          <w:tcPr>
            <w:tcW w:w="5203" w:type="dxa"/>
          </w:tcPr>
          <w:p w14:paraId="71FFADCE" w14:textId="77777777" w:rsidR="001448A3" w:rsidRPr="00E96628" w:rsidRDefault="00000000" w:rsidP="002339F2">
            <w:pPr>
              <w:pStyle w:val="Ttulo1"/>
              <w:rPr>
                <w:lang w:val="pt-BR"/>
              </w:rPr>
            </w:pPr>
            <w:sdt>
              <w:sdtPr>
                <w:rPr>
                  <w:lang w:val="pt-BR"/>
                </w:rPr>
                <w:id w:val="-1661082328"/>
                <w:placeholder>
                  <w:docPart w:val="D0F6C6ECCAFF4B2CBEF1E4B3CD3C6953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33C29" w:themeColor="background2" w:themeShade="40"/>
                    <w:spacing w:val="0"/>
                    <w:sz w:val="56"/>
                    <w:szCs w:val="56"/>
                    <w:lang w:val="pt-BR"/>
                  </w:rPr>
                  <w:t>Pensar no próximo faz bem a você</w:t>
                </w:r>
                <w:r w:rsidR="00F2149D">
                  <w:rPr>
                    <w:lang w:val="pt-BR"/>
                  </w:rPr>
                  <w:t xml:space="preserve"> </w:t>
                </w:r>
              </w:sdtContent>
            </w:sdt>
            <w:r w:rsidR="002339F2" w:rsidRPr="00E96628">
              <w:rPr>
                <w:lang w:val="pt-BR" w:bidi="pt-BR"/>
              </w:rPr>
              <w:t xml:space="preserve"> </w:t>
            </w:r>
          </w:p>
          <w:p w14:paraId="78BBA215" w14:textId="77777777" w:rsidR="001448A3" w:rsidRPr="00E96628" w:rsidRDefault="001448A3" w:rsidP="001448A3">
            <w:pPr>
              <w:pStyle w:val="Autor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anchor distT="0" distB="360045" distL="114300" distR="114300" simplePos="0" relativeHeight="251668480" behindDoc="0" locked="0" layoutInCell="1" allowOverlap="1" wp14:anchorId="4D6845D1" wp14:editId="5A354F06">
                  <wp:simplePos x="0" y="0"/>
                  <wp:positionH relativeFrom="page">
                    <wp:posOffset>35560</wp:posOffset>
                  </wp:positionH>
                  <wp:positionV relativeFrom="page">
                    <wp:posOffset>1290955</wp:posOffset>
                  </wp:positionV>
                  <wp:extent cx="3505200" cy="2453640"/>
                  <wp:effectExtent l="0" t="0" r="0" b="3810"/>
                  <wp:wrapNone/>
                  <wp:docPr id="8" name="Imagem 8" descr="grupo de pessoas posando dentro de uma estu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grupo de pessoas posando dentro de uma estu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4536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sdt>
              <w:sdtPr>
                <w:rPr>
                  <w:lang w:val="pt-BR"/>
                </w:rPr>
                <w:id w:val="558982134"/>
                <w:placeholder>
                  <w:docPart w:val="396866D2A086469E8DC302F7472B941A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color w:val="433C29" w:themeColor="background2" w:themeShade="40"/>
                    <w:sz w:val="32"/>
                    <w:szCs w:val="32"/>
                    <w:lang w:val="pt-BR"/>
                  </w:rPr>
                  <w:t>(</w:t>
                </w:r>
                <w:r w:rsidR="00CA282E">
                  <w:rPr>
                    <w:rFonts w:asciiTheme="majorHAnsi" w:hAnsiTheme="majorHAnsi"/>
                    <w:color w:val="433C29" w:themeColor="background2" w:themeShade="40"/>
                    <w:sz w:val="32"/>
                    <w:szCs w:val="32"/>
                    <w:lang w:val="pt-BR"/>
                  </w:rPr>
                  <w:t>J</w:t>
                </w:r>
                <w:r w:rsidR="00F2149D" w:rsidRPr="00F2149D">
                  <w:rPr>
                    <w:rFonts w:asciiTheme="majorHAnsi" w:hAnsiTheme="majorHAnsi"/>
                    <w:color w:val="433C29" w:themeColor="background2" w:themeShade="40"/>
                    <w:sz w:val="32"/>
                    <w:szCs w:val="32"/>
                    <w:lang w:val="pt-BR"/>
                  </w:rPr>
                  <w:t>ustificativa)</w:t>
                </w:r>
              </w:sdtContent>
            </w:sdt>
          </w:p>
        </w:tc>
      </w:tr>
      <w:tr w:rsidR="00CD2B59" w14:paraId="529C309E" w14:textId="77777777" w:rsidTr="001068E1">
        <w:trPr>
          <w:trHeight w:val="5649"/>
        </w:trPr>
        <w:tc>
          <w:tcPr>
            <w:tcW w:w="4065" w:type="dxa"/>
            <w:vMerge/>
          </w:tcPr>
          <w:p w14:paraId="02FBFC95" w14:textId="77777777" w:rsidR="001448A3" w:rsidRPr="00E96628" w:rsidRDefault="001448A3" w:rsidP="00197602">
            <w:pPr>
              <w:rPr>
                <w:color w:val="231F20"/>
                <w:sz w:val="28"/>
                <w:lang w:val="pt-BR"/>
              </w:rPr>
            </w:pPr>
          </w:p>
        </w:tc>
        <w:tc>
          <w:tcPr>
            <w:tcW w:w="451" w:type="dxa"/>
            <w:vMerge/>
          </w:tcPr>
          <w:p w14:paraId="18158C0A" w14:textId="77777777" w:rsidR="001448A3" w:rsidRPr="00E96628" w:rsidRDefault="001448A3" w:rsidP="00624FC0">
            <w:pPr>
              <w:rPr>
                <w:lang w:val="pt-BR"/>
              </w:rPr>
            </w:pPr>
          </w:p>
        </w:tc>
        <w:sdt>
          <w:sdtPr>
            <w:rPr>
              <w:lang w:val="pt-BR"/>
            </w:rPr>
            <w:id w:val="411442498"/>
            <w:placeholder>
              <w:docPart w:val="D3504C331E124666AF8797D16D6361CA"/>
            </w:placeholder>
            <w15:appearance w15:val="hidden"/>
          </w:sdtPr>
          <w:sdtContent>
            <w:tc>
              <w:tcPr>
                <w:tcW w:w="5203" w:type="dxa"/>
                <w:shd w:val="clear" w:color="auto" w:fill="E3DED1" w:themeFill="background2"/>
              </w:tcPr>
              <w:p w14:paraId="0DAA200C" w14:textId="77777777" w:rsidR="001448A3" w:rsidRPr="00E96628" w:rsidRDefault="00F2149D" w:rsidP="002339F2">
                <w:pPr>
                  <w:rPr>
                    <w:lang w:val="pt-BR"/>
                  </w:rPr>
                </w:pPr>
                <w:r w:rsidRPr="00CA282E">
                  <w:rPr>
                    <w:rFonts w:ascii="Segoe UI" w:hAnsi="Segoe UI" w:cs="Segoe UI"/>
                    <w:sz w:val="22"/>
                    <w:shd w:val="clear" w:color="auto" w:fill="E3DED1" w:themeFill="background2"/>
                  </w:rPr>
                  <w:t xml:space="preserve">Criar um site dedicado ao cultivo de plantas em casa é uma iniciativa importante para disseminar conhecimento, fornecer orientações acessíveis e criar uma comunidade engajada. O site oferece informações sobre técnicas de cultivo, seleção de espécies, manejo de pragas e compartilha experiências inspiradoras. Além disso, serve como uma fonte constante de inspiração, motivando as pessoas a embarcarem na jornada do cultivo em casa e desfrutarem dos benefícios para a saúde e o meio ambiente alem de poder fonecer ajuda aos que precisam formando assim uma comunidade de </w:t>
                </w:r>
                <w:r w:rsidR="00CA282E" w:rsidRPr="00CA282E">
                  <w:rPr>
                    <w:rFonts w:ascii="Segoe UI" w:hAnsi="Segoe UI" w:cs="Segoe UI"/>
                    <w:sz w:val="22"/>
                    <w:shd w:val="clear" w:color="auto" w:fill="E3DED1" w:themeFill="background2"/>
                  </w:rPr>
                  <w:t>concientização coletiva sobre a importancia da ajuda alimenticia ao proximo.</w:t>
                </w:r>
              </w:p>
            </w:tc>
          </w:sdtContent>
        </w:sdt>
      </w:tr>
    </w:tbl>
    <w:p w14:paraId="4D020972" w14:textId="01365E55" w:rsidR="0019126E" w:rsidRDefault="0019126E" w:rsidP="00B97E24">
      <w:pPr>
        <w:pStyle w:val="ncoradoObjeto"/>
        <w:rPr>
          <w:noProof w:val="0"/>
          <w:lang w:val="pt-BR"/>
        </w:rPr>
      </w:pPr>
    </w:p>
    <w:p w14:paraId="1DCD9DA0" w14:textId="77777777" w:rsidR="0019126E" w:rsidRDefault="0019126E">
      <w:pPr>
        <w:spacing w:before="0" w:after="160"/>
        <w:rPr>
          <w:rFonts w:ascii="AvenirNext LT Pro Light"/>
          <w:sz w:val="10"/>
          <w:lang w:val="pt-BR"/>
        </w:rPr>
      </w:pPr>
      <w:r>
        <w:rPr>
          <w:lang w:val="pt-BR"/>
        </w:rPr>
        <w:br w:type="page"/>
      </w:r>
    </w:p>
    <w:p w14:paraId="61B894EE" w14:textId="7424C62F" w:rsidR="00197602" w:rsidRDefault="0019126E" w:rsidP="0019126E">
      <w:pPr>
        <w:pStyle w:val="Ttulo1"/>
        <w:rPr>
          <w:lang w:val="pt-BR"/>
        </w:rPr>
      </w:pPr>
      <w:r w:rsidRPr="0019126E">
        <w:rPr>
          <w:lang w:val="pt-BR"/>
        </w:rPr>
        <w:lastRenderedPageBreak/>
        <w:t>Fluxo de montagem</w:t>
      </w:r>
    </w:p>
    <w:p w14:paraId="6E72ED52" w14:textId="77777777" w:rsidR="0019126E" w:rsidRDefault="0019126E" w:rsidP="0019126E">
      <w:pPr>
        <w:rPr>
          <w:lang w:val="pt-BR"/>
        </w:rPr>
      </w:pPr>
    </w:p>
    <w:p w14:paraId="14966841" w14:textId="6B94CDFF" w:rsidR="0019126E" w:rsidRDefault="0019126E" w:rsidP="0019126E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605CEA12" wp14:editId="326F18C5">
            <wp:extent cx="5848350" cy="3079750"/>
            <wp:effectExtent l="0" t="57150" r="0" b="63500"/>
            <wp:docPr id="1169150223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4B78DA6A" w14:textId="4AB3B7B5" w:rsidR="0019126E" w:rsidRPr="0019126E" w:rsidRDefault="0019126E" w:rsidP="0019126E">
      <w:pPr>
        <w:rPr>
          <w:lang w:val="pt-BR"/>
        </w:rPr>
      </w:pPr>
    </w:p>
    <w:sectPr w:rsidR="0019126E" w:rsidRPr="0019126E" w:rsidSect="00587B5B">
      <w:pgSz w:w="11906" w:h="16838" w:code="9"/>
      <w:pgMar w:top="720" w:right="1152" w:bottom="360" w:left="1152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87ED3C" w14:textId="77777777" w:rsidR="003136E9" w:rsidRDefault="003136E9" w:rsidP="002719D0">
      <w:pPr>
        <w:spacing w:before="0" w:line="240" w:lineRule="auto"/>
      </w:pPr>
      <w:r>
        <w:separator/>
      </w:r>
    </w:p>
  </w:endnote>
  <w:endnote w:type="continuationSeparator" w:id="0">
    <w:p w14:paraId="05D7D3AE" w14:textId="77777777" w:rsidR="003136E9" w:rsidRDefault="003136E9" w:rsidP="002719D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0F9B94" w14:textId="77777777" w:rsidR="003136E9" w:rsidRDefault="003136E9" w:rsidP="002719D0">
      <w:pPr>
        <w:spacing w:before="0" w:line="240" w:lineRule="auto"/>
      </w:pPr>
      <w:r>
        <w:separator/>
      </w:r>
    </w:p>
  </w:footnote>
  <w:footnote w:type="continuationSeparator" w:id="0">
    <w:p w14:paraId="7A66C332" w14:textId="77777777" w:rsidR="003136E9" w:rsidRDefault="003136E9" w:rsidP="002719D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3785"/>
    <w:multiLevelType w:val="hybridMultilevel"/>
    <w:tmpl w:val="6832CE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22E18"/>
    <w:multiLevelType w:val="hybridMultilevel"/>
    <w:tmpl w:val="F7B68E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225E6"/>
    <w:multiLevelType w:val="multilevel"/>
    <w:tmpl w:val="5B2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F37D70"/>
    <w:multiLevelType w:val="hybridMultilevel"/>
    <w:tmpl w:val="B016B8A2"/>
    <w:lvl w:ilvl="0" w:tplc="93F48A8C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6B9F25" w:themeColor="hyperlink"/>
        <w:u w:val="singl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5302F7"/>
    <w:multiLevelType w:val="hybridMultilevel"/>
    <w:tmpl w:val="F0CEA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3584170">
    <w:abstractNumId w:val="2"/>
  </w:num>
  <w:num w:numId="2" w16cid:durableId="943877190">
    <w:abstractNumId w:val="0"/>
  </w:num>
  <w:num w:numId="3" w16cid:durableId="1897857919">
    <w:abstractNumId w:val="4"/>
  </w:num>
  <w:num w:numId="4" w16cid:durableId="1111315666">
    <w:abstractNumId w:val="1"/>
  </w:num>
  <w:num w:numId="5" w16cid:durableId="5737032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displayBackgroundShape/>
  <w:hideSpellingErrors/>
  <w:hideGrammaticalError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0CE"/>
    <w:rsid w:val="0003650D"/>
    <w:rsid w:val="00080B7C"/>
    <w:rsid w:val="000A1DEC"/>
    <w:rsid w:val="000B59B0"/>
    <w:rsid w:val="000E00CE"/>
    <w:rsid w:val="001068E1"/>
    <w:rsid w:val="001406E3"/>
    <w:rsid w:val="001448A3"/>
    <w:rsid w:val="0019126E"/>
    <w:rsid w:val="00197602"/>
    <w:rsid w:val="001A0511"/>
    <w:rsid w:val="002339F2"/>
    <w:rsid w:val="00255653"/>
    <w:rsid w:val="002719D0"/>
    <w:rsid w:val="002A1463"/>
    <w:rsid w:val="002D4C47"/>
    <w:rsid w:val="002E0D26"/>
    <w:rsid w:val="003136E9"/>
    <w:rsid w:val="00341FDB"/>
    <w:rsid w:val="00353107"/>
    <w:rsid w:val="003B3C98"/>
    <w:rsid w:val="003F1721"/>
    <w:rsid w:val="00405532"/>
    <w:rsid w:val="0048188C"/>
    <w:rsid w:val="00511606"/>
    <w:rsid w:val="00552A78"/>
    <w:rsid w:val="00587B5B"/>
    <w:rsid w:val="0059668F"/>
    <w:rsid w:val="005A0D4A"/>
    <w:rsid w:val="005C4170"/>
    <w:rsid w:val="005D79C5"/>
    <w:rsid w:val="00624FC0"/>
    <w:rsid w:val="006275E3"/>
    <w:rsid w:val="006D7D05"/>
    <w:rsid w:val="00735EBE"/>
    <w:rsid w:val="00795435"/>
    <w:rsid w:val="007B4716"/>
    <w:rsid w:val="007D5952"/>
    <w:rsid w:val="0084277A"/>
    <w:rsid w:val="008A3EBD"/>
    <w:rsid w:val="008E51E5"/>
    <w:rsid w:val="0094210F"/>
    <w:rsid w:val="00970A18"/>
    <w:rsid w:val="00977B7B"/>
    <w:rsid w:val="009C2D84"/>
    <w:rsid w:val="009D26A0"/>
    <w:rsid w:val="00A5424D"/>
    <w:rsid w:val="00A818D9"/>
    <w:rsid w:val="00AD2E65"/>
    <w:rsid w:val="00B22908"/>
    <w:rsid w:val="00B97E24"/>
    <w:rsid w:val="00BC2965"/>
    <w:rsid w:val="00BC5FAD"/>
    <w:rsid w:val="00C02CCD"/>
    <w:rsid w:val="00C419DC"/>
    <w:rsid w:val="00C4770A"/>
    <w:rsid w:val="00C77147"/>
    <w:rsid w:val="00C86167"/>
    <w:rsid w:val="00CA282E"/>
    <w:rsid w:val="00CD08A9"/>
    <w:rsid w:val="00CD2B59"/>
    <w:rsid w:val="00D70344"/>
    <w:rsid w:val="00E254A4"/>
    <w:rsid w:val="00E8273A"/>
    <w:rsid w:val="00E96628"/>
    <w:rsid w:val="00EB04EC"/>
    <w:rsid w:val="00EC608B"/>
    <w:rsid w:val="00F02DF9"/>
    <w:rsid w:val="00F12D04"/>
    <w:rsid w:val="00F2149D"/>
    <w:rsid w:val="00F26596"/>
    <w:rsid w:val="00F67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ABFE751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628"/>
    <w:pPr>
      <w:spacing w:before="120" w:after="0"/>
    </w:pPr>
    <w:rPr>
      <w:sz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E96628"/>
    <w:pPr>
      <w:outlineLvl w:val="0"/>
    </w:pPr>
    <w:rPr>
      <w:bCs/>
      <w:color w:val="000000" w:themeColor="text1"/>
      <w:spacing w:val="20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qFormat/>
    <w:rsid w:val="00735EBE"/>
    <w:pPr>
      <w:outlineLvl w:val="1"/>
    </w:pPr>
    <w:rPr>
      <w:bCs/>
      <w:color w:val="000000" w:themeColor="text1"/>
      <w:sz w:val="32"/>
      <w:szCs w:val="30"/>
    </w:rPr>
  </w:style>
  <w:style w:type="paragraph" w:styleId="Ttulo3">
    <w:name w:val="heading 3"/>
    <w:basedOn w:val="Normal"/>
    <w:next w:val="Normal"/>
    <w:link w:val="Ttulo3Char"/>
    <w:uiPriority w:val="9"/>
    <w:qFormat/>
    <w:rsid w:val="00552A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976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rsid w:val="00735EBE"/>
    <w:pPr>
      <w:spacing w:before="360" w:line="240" w:lineRule="auto"/>
    </w:pPr>
    <w:rPr>
      <w:rFonts w:asciiTheme="majorHAnsi" w:hAnsiTheme="majorHAnsi"/>
      <w:color w:val="433C29" w:themeColor="background2" w:themeShade="40"/>
      <w:sz w:val="96"/>
      <w:szCs w:val="50"/>
    </w:rPr>
  </w:style>
  <w:style w:type="character" w:customStyle="1" w:styleId="TtuloChar">
    <w:name w:val="Título Char"/>
    <w:basedOn w:val="Fontepargpadro"/>
    <w:link w:val="Ttulo"/>
    <w:uiPriority w:val="10"/>
    <w:rsid w:val="00735EBE"/>
    <w:rPr>
      <w:rFonts w:asciiTheme="majorHAnsi" w:hAnsiTheme="majorHAnsi"/>
      <w:color w:val="433C29" w:themeColor="background2" w:themeShade="40"/>
      <w:sz w:val="96"/>
      <w:szCs w:val="50"/>
    </w:rPr>
  </w:style>
  <w:style w:type="paragraph" w:styleId="Subttulo">
    <w:name w:val="Subtitle"/>
    <w:basedOn w:val="Normal"/>
    <w:next w:val="Normal"/>
    <w:link w:val="SubttuloChar"/>
    <w:uiPriority w:val="11"/>
    <w:qFormat/>
    <w:rsid w:val="00E96628"/>
    <w:pPr>
      <w:spacing w:line="240" w:lineRule="auto"/>
    </w:pPr>
    <w:rPr>
      <w:rFonts w:cs="Times New Roman (Body CS)"/>
      <w:color w:val="000000" w:themeColor="text1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E96628"/>
    <w:rPr>
      <w:rFonts w:cs="Times New Roman (Body CS)"/>
      <w:color w:val="000000" w:themeColor="text1"/>
      <w:sz w:val="20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E96628"/>
    <w:rPr>
      <w:bCs/>
      <w:color w:val="000000" w:themeColor="text1"/>
      <w:spacing w:val="20"/>
      <w:sz w:val="48"/>
      <w:szCs w:val="48"/>
    </w:rPr>
  </w:style>
  <w:style w:type="paragraph" w:customStyle="1" w:styleId="Autor">
    <w:name w:val="Autor"/>
    <w:basedOn w:val="Normal"/>
    <w:qFormat/>
    <w:rsid w:val="00735EBE"/>
    <w:rPr>
      <w:sz w:val="18"/>
    </w:rPr>
  </w:style>
  <w:style w:type="paragraph" w:styleId="SemEspaamento">
    <w:name w:val="No Spacing"/>
    <w:link w:val="SemEspaamentoChar"/>
    <w:uiPriority w:val="1"/>
    <w:qFormat/>
    <w:rsid w:val="002719D0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735EBE"/>
    <w:pPr>
      <w:spacing w:before="0"/>
      <w:ind w:right="144"/>
      <w:jc w:val="right"/>
    </w:pPr>
    <w:rPr>
      <w:rFonts w:asciiTheme="majorHAnsi" w:hAnsiTheme="majorHAnsi"/>
      <w:color w:val="433C29" w:themeColor="background2" w:themeShade="40"/>
      <w:sz w:val="24"/>
      <w:szCs w:val="28"/>
    </w:rPr>
  </w:style>
  <w:style w:type="character" w:customStyle="1" w:styleId="CabealhoChar">
    <w:name w:val="Cabeçalho Char"/>
    <w:basedOn w:val="Fontepargpadro"/>
    <w:link w:val="Cabealho"/>
    <w:uiPriority w:val="99"/>
    <w:rsid w:val="00735EBE"/>
    <w:rPr>
      <w:rFonts w:asciiTheme="majorHAnsi" w:hAnsiTheme="majorHAnsi"/>
      <w:color w:val="433C29" w:themeColor="background2" w:themeShade="40"/>
      <w:sz w:val="24"/>
      <w:szCs w:val="28"/>
    </w:rPr>
  </w:style>
  <w:style w:type="paragraph" w:styleId="Rodap">
    <w:name w:val="footer"/>
    <w:basedOn w:val="Normal"/>
    <w:link w:val="RodapChar"/>
    <w:uiPriority w:val="99"/>
    <w:unhideWhenUsed/>
    <w:rsid w:val="002719D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19D0"/>
  </w:style>
  <w:style w:type="paragraph" w:customStyle="1" w:styleId="DescriodoTpico">
    <w:name w:val="Descrição do Tópico"/>
    <w:basedOn w:val="Normal"/>
    <w:qFormat/>
    <w:rsid w:val="00735EBE"/>
    <w:rPr>
      <w:sz w:val="18"/>
      <w:szCs w:val="18"/>
    </w:rPr>
  </w:style>
  <w:style w:type="paragraph" w:customStyle="1" w:styleId="TtulodoTpico">
    <w:name w:val="Título do Tópico"/>
    <w:basedOn w:val="Normal"/>
    <w:qFormat/>
    <w:rsid w:val="005D79C5"/>
    <w:pPr>
      <w:spacing w:before="360"/>
    </w:pPr>
    <w:rPr>
      <w:b/>
      <w:sz w:val="18"/>
    </w:rPr>
  </w:style>
  <w:style w:type="paragraph" w:styleId="CabealhodoSumrio">
    <w:name w:val="TOC Heading"/>
    <w:basedOn w:val="Normal"/>
    <w:next w:val="Normal"/>
    <w:uiPriority w:val="39"/>
    <w:qFormat/>
    <w:rsid w:val="00735EBE"/>
    <w:pPr>
      <w:spacing w:before="480"/>
    </w:pPr>
    <w:rPr>
      <w:rFonts w:asciiTheme="majorHAnsi" w:hAnsiTheme="majorHAnsi" w:cs="Times New Roman (Body CS)"/>
      <w:caps/>
      <w:color w:val="433C29" w:themeColor="background2" w:themeShade="40"/>
      <w:sz w:val="24"/>
    </w:rPr>
  </w:style>
  <w:style w:type="paragraph" w:customStyle="1" w:styleId="ncoradoObjeto">
    <w:name w:val="Âncora do Objeto"/>
    <w:basedOn w:val="Normal"/>
    <w:qFormat/>
    <w:rsid w:val="00B97E24"/>
    <w:pPr>
      <w:spacing w:before="0"/>
    </w:pPr>
    <w:rPr>
      <w:rFonts w:ascii="AvenirNext LT Pro Light"/>
      <w:noProof/>
      <w:sz w:val="10"/>
    </w:rPr>
  </w:style>
  <w:style w:type="character" w:customStyle="1" w:styleId="Ttulo2Char">
    <w:name w:val="Título 2 Char"/>
    <w:basedOn w:val="Fontepargpadro"/>
    <w:link w:val="Ttulo2"/>
    <w:uiPriority w:val="9"/>
    <w:rsid w:val="00735EBE"/>
    <w:rPr>
      <w:bCs/>
      <w:color w:val="000000" w:themeColor="text1"/>
      <w:sz w:val="32"/>
      <w:szCs w:val="30"/>
    </w:rPr>
  </w:style>
  <w:style w:type="paragraph" w:customStyle="1" w:styleId="InformaesdaEdio">
    <w:name w:val="Informações da Edição"/>
    <w:basedOn w:val="Normal"/>
    <w:qFormat/>
    <w:rsid w:val="00552A78"/>
    <w:pPr>
      <w:spacing w:before="0"/>
      <w:jc w:val="right"/>
    </w:pPr>
    <w:rPr>
      <w:rFonts w:asciiTheme="majorHAnsi" w:hAnsiTheme="majorHAnsi" w:cs="Times New Roman (Body CS)"/>
      <w:caps/>
      <w:color w:val="433C29" w:themeColor="background2" w:themeShade="40"/>
      <w:sz w:val="16"/>
    </w:rPr>
  </w:style>
  <w:style w:type="character" w:customStyle="1" w:styleId="Ttulo3Char">
    <w:name w:val="Título 3 Char"/>
    <w:basedOn w:val="Fontepargpadro"/>
    <w:link w:val="Ttulo3"/>
    <w:uiPriority w:val="9"/>
    <w:rsid w:val="00552A78"/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48188C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5424D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5424D"/>
    <w:rPr>
      <w:rFonts w:ascii="Segoe UI" w:hAnsi="Segoe UI" w:cs="Segoe UI"/>
      <w:sz w:val="18"/>
      <w:szCs w:val="18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0E00CE"/>
  </w:style>
  <w:style w:type="paragraph" w:styleId="NormalWeb">
    <w:name w:val="Normal (Web)"/>
    <w:basedOn w:val="Normal"/>
    <w:uiPriority w:val="99"/>
    <w:unhideWhenUsed/>
    <w:rsid w:val="006D7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PargrafodaLista">
    <w:name w:val="List Paragraph"/>
    <w:basedOn w:val="Normal"/>
    <w:uiPriority w:val="34"/>
    <w:qFormat/>
    <w:rsid w:val="0094210F"/>
    <w:pPr>
      <w:spacing w:before="40" w:after="40" w:line="240" w:lineRule="auto"/>
      <w:ind w:left="720"/>
      <w:contextualSpacing/>
    </w:pPr>
    <w:rPr>
      <w:rFonts w:ascii="Simplon Mono" w:hAnsi="Simplon Mono"/>
      <w:color w:val="595959" w:themeColor="text1" w:themeTint="A6"/>
      <w:kern w:val="20"/>
      <w:sz w:val="22"/>
      <w:lang w:val="pt-BR" w:eastAsia="pt-BR"/>
    </w:rPr>
  </w:style>
  <w:style w:type="character" w:styleId="Hyperlink">
    <w:name w:val="Hyperlink"/>
    <w:basedOn w:val="Fontepargpadro"/>
    <w:uiPriority w:val="99"/>
    <w:semiHidden/>
    <w:unhideWhenUsed/>
    <w:rsid w:val="00CD08A9"/>
    <w:rPr>
      <w:color w:val="6B9F25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CD08A9"/>
    <w:pPr>
      <w:spacing w:before="0" w:after="100" w:line="256" w:lineRule="auto"/>
    </w:pPr>
    <w:rPr>
      <w:sz w:val="22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5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file:///C:\Users\Matheus\AppData\Local\Microsoft\Windows\INetCache\IE\UYYZYNGV\Doc-Projeto_Individual%5b1%5d.docx" TargetMode="External"/><Relationship Id="rId18" Type="http://schemas.openxmlformats.org/officeDocument/2006/relationships/image" Target="media/image3.jpe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microsoft.com/office/2007/relationships/diagramDrawing" Target="diagrams/drawing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file:///C:\Users\Matheus\AppData\Local\Microsoft\Windows\INetCache\IE\UYYZYNGV\Doc-Projeto_Individual%5b1%5d.docx" TargetMode="External"/><Relationship Id="rId25" Type="http://schemas.openxmlformats.org/officeDocument/2006/relationships/image" Target="media/image10.png"/><Relationship Id="rId33" Type="http://schemas.openxmlformats.org/officeDocument/2006/relationships/diagramColors" Target="diagrams/colors1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Matheus\AppData\Local\Microsoft\Windows\INetCache\IE\UYYZYNGV\Doc-Projeto_Individual%5b1%5d.docx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32" Type="http://schemas.openxmlformats.org/officeDocument/2006/relationships/diagramQuickStyle" Target="diagrams/quickStyle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file:///C:\Users\Matheus\AppData\Local\Microsoft\Windows\INetCache\IE\UYYZYNGV\Doc-Projeto_Individual%5b1%5d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diagramLayout" Target="diagrams/layout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C:\Users\Matheus\AppData\Local\Microsoft\Windows\INetCache\IE\UYYZYNGV\Doc-Projeto_Individual%5b1%5d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diagramData" Target="diagrams/data1.xml"/><Relationship Id="rId35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eus\AppData\Roaming\Microsoft\Templates\Boletim%20informativo%20sobre%20paisagismo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EF39C37-0970-45AC-B862-C9BA63BCF6A6}" type="doc">
      <dgm:prSet loTypeId="urn:microsoft.com/office/officeart/2005/8/layout/cycle5" loCatId="cycle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05A05BC1-10E1-45D7-A545-159B2ABBEAA6}">
      <dgm:prSet phldrT="[Texto]"/>
      <dgm:spPr/>
      <dgm:t>
        <a:bodyPr/>
        <a:lstStyle/>
        <a:p>
          <a:r>
            <a:rPr lang="pt-BR"/>
            <a:t>Ideia</a:t>
          </a:r>
        </a:p>
      </dgm:t>
    </dgm:pt>
    <dgm:pt modelId="{21566A7B-E002-4A0D-8DAD-AE18D39BC960}" type="parTrans" cxnId="{7457D9FF-0CB4-4E3D-8DDA-5B281B04792C}">
      <dgm:prSet/>
      <dgm:spPr/>
      <dgm:t>
        <a:bodyPr/>
        <a:lstStyle/>
        <a:p>
          <a:endParaRPr lang="pt-BR"/>
        </a:p>
      </dgm:t>
    </dgm:pt>
    <dgm:pt modelId="{0B679BE9-1335-422F-84DF-37BAD9E212BF}" type="sibTrans" cxnId="{7457D9FF-0CB4-4E3D-8DDA-5B281B04792C}">
      <dgm:prSet/>
      <dgm:spPr/>
      <dgm:t>
        <a:bodyPr/>
        <a:lstStyle/>
        <a:p>
          <a:endParaRPr lang="pt-BR"/>
        </a:p>
      </dgm:t>
    </dgm:pt>
    <dgm:pt modelId="{75E0B42B-725A-422C-9F91-B890D8956EA7}">
      <dgm:prSet phldrT="[Texto]"/>
      <dgm:spPr/>
      <dgm:t>
        <a:bodyPr/>
        <a:lstStyle/>
        <a:p>
          <a:r>
            <a:rPr lang="pt-BR"/>
            <a:t>Desenho</a:t>
          </a:r>
        </a:p>
      </dgm:t>
    </dgm:pt>
    <dgm:pt modelId="{BBBB2568-3A34-4B6E-9F75-C3B327DFA267}" type="parTrans" cxnId="{9B2E6C7A-92E8-4228-B4CD-C8EA481E31B9}">
      <dgm:prSet/>
      <dgm:spPr/>
      <dgm:t>
        <a:bodyPr/>
        <a:lstStyle/>
        <a:p>
          <a:endParaRPr lang="pt-BR"/>
        </a:p>
      </dgm:t>
    </dgm:pt>
    <dgm:pt modelId="{87A06AC7-E4A2-4392-9732-7E9BDD3C81DD}" type="sibTrans" cxnId="{9B2E6C7A-92E8-4228-B4CD-C8EA481E31B9}">
      <dgm:prSet/>
      <dgm:spPr/>
      <dgm:t>
        <a:bodyPr/>
        <a:lstStyle/>
        <a:p>
          <a:endParaRPr lang="pt-BR"/>
        </a:p>
      </dgm:t>
    </dgm:pt>
    <dgm:pt modelId="{D207E165-8638-4344-A0F5-1E36B0C068B8}">
      <dgm:prSet phldrT="[Texto]"/>
      <dgm:spPr/>
      <dgm:t>
        <a:bodyPr/>
        <a:lstStyle/>
        <a:p>
          <a:r>
            <a:rPr lang="pt-BR"/>
            <a:t>validação</a:t>
          </a:r>
        </a:p>
      </dgm:t>
    </dgm:pt>
    <dgm:pt modelId="{A8585421-37EF-4853-A4CB-200F480D1F89}" type="parTrans" cxnId="{5D4F1C14-597F-46DA-9CEB-3BE45A201C5B}">
      <dgm:prSet/>
      <dgm:spPr/>
      <dgm:t>
        <a:bodyPr/>
        <a:lstStyle/>
        <a:p>
          <a:endParaRPr lang="pt-BR"/>
        </a:p>
      </dgm:t>
    </dgm:pt>
    <dgm:pt modelId="{5B11667F-911B-4361-8BD7-B9A0410DF39C}" type="sibTrans" cxnId="{5D4F1C14-597F-46DA-9CEB-3BE45A201C5B}">
      <dgm:prSet/>
      <dgm:spPr/>
      <dgm:t>
        <a:bodyPr/>
        <a:lstStyle/>
        <a:p>
          <a:endParaRPr lang="pt-BR"/>
        </a:p>
      </dgm:t>
    </dgm:pt>
    <dgm:pt modelId="{97C07BE6-C403-4DE4-B341-20FC93647863}">
      <dgm:prSet phldrT="[Texto]"/>
      <dgm:spPr/>
      <dgm:t>
        <a:bodyPr/>
        <a:lstStyle/>
        <a:p>
          <a:r>
            <a:rPr lang="pt-BR"/>
            <a:t>Codificação</a:t>
          </a:r>
        </a:p>
      </dgm:t>
    </dgm:pt>
    <dgm:pt modelId="{72625F46-605D-4D81-853F-9A63AE80B27C}" type="parTrans" cxnId="{77D288A0-EC94-4630-A21D-07E5189BDB5B}">
      <dgm:prSet/>
      <dgm:spPr/>
      <dgm:t>
        <a:bodyPr/>
        <a:lstStyle/>
        <a:p>
          <a:endParaRPr lang="pt-BR"/>
        </a:p>
      </dgm:t>
    </dgm:pt>
    <dgm:pt modelId="{1FF134A5-34DE-4158-8300-D29D08DE6C3A}" type="sibTrans" cxnId="{77D288A0-EC94-4630-A21D-07E5189BDB5B}">
      <dgm:prSet/>
      <dgm:spPr/>
      <dgm:t>
        <a:bodyPr/>
        <a:lstStyle/>
        <a:p>
          <a:endParaRPr lang="pt-BR"/>
        </a:p>
      </dgm:t>
    </dgm:pt>
    <dgm:pt modelId="{FB4EF26C-50DC-4743-B1AB-CA311A1A38CD}">
      <dgm:prSet phldrT="[Texto]"/>
      <dgm:spPr/>
      <dgm:t>
        <a:bodyPr/>
        <a:lstStyle/>
        <a:p>
          <a:r>
            <a:rPr lang="pt-BR"/>
            <a:t>Implantação</a:t>
          </a:r>
        </a:p>
      </dgm:t>
    </dgm:pt>
    <dgm:pt modelId="{41807956-5C98-43AD-8F2F-98CB61CA6F4E}" type="parTrans" cxnId="{0FC94ECE-BD0A-446C-BD8B-52B683BB1CDA}">
      <dgm:prSet/>
      <dgm:spPr/>
      <dgm:t>
        <a:bodyPr/>
        <a:lstStyle/>
        <a:p>
          <a:endParaRPr lang="pt-BR"/>
        </a:p>
      </dgm:t>
    </dgm:pt>
    <dgm:pt modelId="{004376A0-4B53-4FB6-AE74-86AD90C775AB}" type="sibTrans" cxnId="{0FC94ECE-BD0A-446C-BD8B-52B683BB1CDA}">
      <dgm:prSet/>
      <dgm:spPr/>
      <dgm:t>
        <a:bodyPr/>
        <a:lstStyle/>
        <a:p>
          <a:endParaRPr lang="pt-BR"/>
        </a:p>
      </dgm:t>
    </dgm:pt>
    <dgm:pt modelId="{2D48CBF6-3F4D-4B3F-AD0C-917D544CFADD}" type="pres">
      <dgm:prSet presAssocID="{3EF39C37-0970-45AC-B862-C9BA63BCF6A6}" presName="cycle" presStyleCnt="0">
        <dgm:presLayoutVars>
          <dgm:dir/>
          <dgm:resizeHandles val="exact"/>
        </dgm:presLayoutVars>
      </dgm:prSet>
      <dgm:spPr/>
    </dgm:pt>
    <dgm:pt modelId="{87309A09-9DD7-4B9F-A85E-B3D18392FA18}" type="pres">
      <dgm:prSet presAssocID="{05A05BC1-10E1-45D7-A545-159B2ABBEAA6}" presName="node" presStyleLbl="node1" presStyleIdx="0" presStyleCnt="5">
        <dgm:presLayoutVars>
          <dgm:bulletEnabled val="1"/>
        </dgm:presLayoutVars>
      </dgm:prSet>
      <dgm:spPr/>
    </dgm:pt>
    <dgm:pt modelId="{25502A21-6D25-4126-8EF3-95618875A551}" type="pres">
      <dgm:prSet presAssocID="{05A05BC1-10E1-45D7-A545-159B2ABBEAA6}" presName="spNode" presStyleCnt="0"/>
      <dgm:spPr/>
    </dgm:pt>
    <dgm:pt modelId="{81EE73C7-EA84-4820-80C2-9C3229B6127B}" type="pres">
      <dgm:prSet presAssocID="{0B679BE9-1335-422F-84DF-37BAD9E212BF}" presName="sibTrans" presStyleLbl="sibTrans1D1" presStyleIdx="0" presStyleCnt="5"/>
      <dgm:spPr/>
    </dgm:pt>
    <dgm:pt modelId="{8881C6E3-9E27-40CF-BEB5-8A6C60E9D253}" type="pres">
      <dgm:prSet presAssocID="{75E0B42B-725A-422C-9F91-B890D8956EA7}" presName="node" presStyleLbl="node1" presStyleIdx="1" presStyleCnt="5">
        <dgm:presLayoutVars>
          <dgm:bulletEnabled val="1"/>
        </dgm:presLayoutVars>
      </dgm:prSet>
      <dgm:spPr/>
    </dgm:pt>
    <dgm:pt modelId="{60C63A15-D363-41BE-8EF7-C9C8A6A11C12}" type="pres">
      <dgm:prSet presAssocID="{75E0B42B-725A-422C-9F91-B890D8956EA7}" presName="spNode" presStyleCnt="0"/>
      <dgm:spPr/>
    </dgm:pt>
    <dgm:pt modelId="{6BFAA8B5-C6AB-432B-8904-7FBC0B3F271E}" type="pres">
      <dgm:prSet presAssocID="{87A06AC7-E4A2-4392-9732-7E9BDD3C81DD}" presName="sibTrans" presStyleLbl="sibTrans1D1" presStyleIdx="1" presStyleCnt="5"/>
      <dgm:spPr/>
    </dgm:pt>
    <dgm:pt modelId="{3A4939D0-17A9-4516-9C9A-C53F4889510A}" type="pres">
      <dgm:prSet presAssocID="{D207E165-8638-4344-A0F5-1E36B0C068B8}" presName="node" presStyleLbl="node1" presStyleIdx="2" presStyleCnt="5">
        <dgm:presLayoutVars>
          <dgm:bulletEnabled val="1"/>
        </dgm:presLayoutVars>
      </dgm:prSet>
      <dgm:spPr/>
    </dgm:pt>
    <dgm:pt modelId="{5BBB5BB6-87FB-4177-8D26-5E3555551DB4}" type="pres">
      <dgm:prSet presAssocID="{D207E165-8638-4344-A0F5-1E36B0C068B8}" presName="spNode" presStyleCnt="0"/>
      <dgm:spPr/>
    </dgm:pt>
    <dgm:pt modelId="{C93B6E29-D968-4924-A2AC-BD6F9C57629F}" type="pres">
      <dgm:prSet presAssocID="{5B11667F-911B-4361-8BD7-B9A0410DF39C}" presName="sibTrans" presStyleLbl="sibTrans1D1" presStyleIdx="2" presStyleCnt="5"/>
      <dgm:spPr/>
    </dgm:pt>
    <dgm:pt modelId="{E26104DB-C942-446E-BCC3-A384C4111FDC}" type="pres">
      <dgm:prSet presAssocID="{97C07BE6-C403-4DE4-B341-20FC93647863}" presName="node" presStyleLbl="node1" presStyleIdx="3" presStyleCnt="5">
        <dgm:presLayoutVars>
          <dgm:bulletEnabled val="1"/>
        </dgm:presLayoutVars>
      </dgm:prSet>
      <dgm:spPr/>
    </dgm:pt>
    <dgm:pt modelId="{4158EA19-3E0C-4235-99F6-E690775213D1}" type="pres">
      <dgm:prSet presAssocID="{97C07BE6-C403-4DE4-B341-20FC93647863}" presName="spNode" presStyleCnt="0"/>
      <dgm:spPr/>
    </dgm:pt>
    <dgm:pt modelId="{36B68028-F483-4F0F-83D2-14B086FC976C}" type="pres">
      <dgm:prSet presAssocID="{1FF134A5-34DE-4158-8300-D29D08DE6C3A}" presName="sibTrans" presStyleLbl="sibTrans1D1" presStyleIdx="3" presStyleCnt="5"/>
      <dgm:spPr/>
    </dgm:pt>
    <dgm:pt modelId="{59E702A5-C3E6-47F8-A5B2-73D13470CE44}" type="pres">
      <dgm:prSet presAssocID="{FB4EF26C-50DC-4743-B1AB-CA311A1A38CD}" presName="node" presStyleLbl="node1" presStyleIdx="4" presStyleCnt="5">
        <dgm:presLayoutVars>
          <dgm:bulletEnabled val="1"/>
        </dgm:presLayoutVars>
      </dgm:prSet>
      <dgm:spPr/>
    </dgm:pt>
    <dgm:pt modelId="{EF741F89-16F7-4241-96D5-66D0DD8E27F0}" type="pres">
      <dgm:prSet presAssocID="{FB4EF26C-50DC-4743-B1AB-CA311A1A38CD}" presName="spNode" presStyleCnt="0"/>
      <dgm:spPr/>
    </dgm:pt>
    <dgm:pt modelId="{DDCBE9F5-EDEF-424D-B0AE-401D13935792}" type="pres">
      <dgm:prSet presAssocID="{004376A0-4B53-4FB6-AE74-86AD90C775AB}" presName="sibTrans" presStyleLbl="sibTrans1D1" presStyleIdx="4" presStyleCnt="5"/>
      <dgm:spPr/>
    </dgm:pt>
  </dgm:ptLst>
  <dgm:cxnLst>
    <dgm:cxn modelId="{5D4F1C14-597F-46DA-9CEB-3BE45A201C5B}" srcId="{3EF39C37-0970-45AC-B862-C9BA63BCF6A6}" destId="{D207E165-8638-4344-A0F5-1E36B0C068B8}" srcOrd="2" destOrd="0" parTransId="{A8585421-37EF-4853-A4CB-200F480D1F89}" sibTransId="{5B11667F-911B-4361-8BD7-B9A0410DF39C}"/>
    <dgm:cxn modelId="{A5FA3F23-598C-497E-BB7D-807286305DFF}" type="presOf" srcId="{5B11667F-911B-4361-8BD7-B9A0410DF39C}" destId="{C93B6E29-D968-4924-A2AC-BD6F9C57629F}" srcOrd="0" destOrd="0" presId="urn:microsoft.com/office/officeart/2005/8/layout/cycle5"/>
    <dgm:cxn modelId="{643B2A2F-AFBC-457B-9A3F-C222779ED312}" type="presOf" srcId="{004376A0-4B53-4FB6-AE74-86AD90C775AB}" destId="{DDCBE9F5-EDEF-424D-B0AE-401D13935792}" srcOrd="0" destOrd="0" presId="urn:microsoft.com/office/officeart/2005/8/layout/cycle5"/>
    <dgm:cxn modelId="{20D8BF62-B6AB-45E6-B2AB-7EA932469E7A}" type="presOf" srcId="{87A06AC7-E4A2-4392-9732-7E9BDD3C81DD}" destId="{6BFAA8B5-C6AB-432B-8904-7FBC0B3F271E}" srcOrd="0" destOrd="0" presId="urn:microsoft.com/office/officeart/2005/8/layout/cycle5"/>
    <dgm:cxn modelId="{849C2E74-802F-4987-A15F-3CF6BCBE847A}" type="presOf" srcId="{05A05BC1-10E1-45D7-A545-159B2ABBEAA6}" destId="{87309A09-9DD7-4B9F-A85E-B3D18392FA18}" srcOrd="0" destOrd="0" presId="urn:microsoft.com/office/officeart/2005/8/layout/cycle5"/>
    <dgm:cxn modelId="{9B2E6C7A-92E8-4228-B4CD-C8EA481E31B9}" srcId="{3EF39C37-0970-45AC-B862-C9BA63BCF6A6}" destId="{75E0B42B-725A-422C-9F91-B890D8956EA7}" srcOrd="1" destOrd="0" parTransId="{BBBB2568-3A34-4B6E-9F75-C3B327DFA267}" sibTransId="{87A06AC7-E4A2-4392-9732-7E9BDD3C81DD}"/>
    <dgm:cxn modelId="{B744F67E-14ED-4939-9414-D3990F02C599}" type="presOf" srcId="{1FF134A5-34DE-4158-8300-D29D08DE6C3A}" destId="{36B68028-F483-4F0F-83D2-14B086FC976C}" srcOrd="0" destOrd="0" presId="urn:microsoft.com/office/officeart/2005/8/layout/cycle5"/>
    <dgm:cxn modelId="{2F1FAA93-744A-4419-B49D-9850063F6ECE}" type="presOf" srcId="{3EF39C37-0970-45AC-B862-C9BA63BCF6A6}" destId="{2D48CBF6-3F4D-4B3F-AD0C-917D544CFADD}" srcOrd="0" destOrd="0" presId="urn:microsoft.com/office/officeart/2005/8/layout/cycle5"/>
    <dgm:cxn modelId="{77D288A0-EC94-4630-A21D-07E5189BDB5B}" srcId="{3EF39C37-0970-45AC-B862-C9BA63BCF6A6}" destId="{97C07BE6-C403-4DE4-B341-20FC93647863}" srcOrd="3" destOrd="0" parTransId="{72625F46-605D-4D81-853F-9A63AE80B27C}" sibTransId="{1FF134A5-34DE-4158-8300-D29D08DE6C3A}"/>
    <dgm:cxn modelId="{AFACC8B4-B453-4809-B45A-2E24E12639F1}" type="presOf" srcId="{97C07BE6-C403-4DE4-B341-20FC93647863}" destId="{E26104DB-C942-446E-BCC3-A384C4111FDC}" srcOrd="0" destOrd="0" presId="urn:microsoft.com/office/officeart/2005/8/layout/cycle5"/>
    <dgm:cxn modelId="{CEB85FB6-5992-4FE7-A19C-CB8E5D6AC685}" type="presOf" srcId="{D207E165-8638-4344-A0F5-1E36B0C068B8}" destId="{3A4939D0-17A9-4516-9C9A-C53F4889510A}" srcOrd="0" destOrd="0" presId="urn:microsoft.com/office/officeart/2005/8/layout/cycle5"/>
    <dgm:cxn modelId="{FEAC12BE-24D4-4DA3-A028-E92F0C250A0F}" type="presOf" srcId="{75E0B42B-725A-422C-9F91-B890D8956EA7}" destId="{8881C6E3-9E27-40CF-BEB5-8A6C60E9D253}" srcOrd="0" destOrd="0" presId="urn:microsoft.com/office/officeart/2005/8/layout/cycle5"/>
    <dgm:cxn modelId="{3BD0E4CB-6F00-4B5A-9DDC-6D0C28FD1108}" type="presOf" srcId="{0B679BE9-1335-422F-84DF-37BAD9E212BF}" destId="{81EE73C7-EA84-4820-80C2-9C3229B6127B}" srcOrd="0" destOrd="0" presId="urn:microsoft.com/office/officeart/2005/8/layout/cycle5"/>
    <dgm:cxn modelId="{0FC94ECE-BD0A-446C-BD8B-52B683BB1CDA}" srcId="{3EF39C37-0970-45AC-B862-C9BA63BCF6A6}" destId="{FB4EF26C-50DC-4743-B1AB-CA311A1A38CD}" srcOrd="4" destOrd="0" parTransId="{41807956-5C98-43AD-8F2F-98CB61CA6F4E}" sibTransId="{004376A0-4B53-4FB6-AE74-86AD90C775AB}"/>
    <dgm:cxn modelId="{6C9D4CE2-1BCC-4F5E-9502-F38CE519CF48}" type="presOf" srcId="{FB4EF26C-50DC-4743-B1AB-CA311A1A38CD}" destId="{59E702A5-C3E6-47F8-A5B2-73D13470CE44}" srcOrd="0" destOrd="0" presId="urn:microsoft.com/office/officeart/2005/8/layout/cycle5"/>
    <dgm:cxn modelId="{7457D9FF-0CB4-4E3D-8DDA-5B281B04792C}" srcId="{3EF39C37-0970-45AC-B862-C9BA63BCF6A6}" destId="{05A05BC1-10E1-45D7-A545-159B2ABBEAA6}" srcOrd="0" destOrd="0" parTransId="{21566A7B-E002-4A0D-8DAD-AE18D39BC960}" sibTransId="{0B679BE9-1335-422F-84DF-37BAD9E212BF}"/>
    <dgm:cxn modelId="{66039463-FFC7-4A65-939C-B8AA8EA4D362}" type="presParOf" srcId="{2D48CBF6-3F4D-4B3F-AD0C-917D544CFADD}" destId="{87309A09-9DD7-4B9F-A85E-B3D18392FA18}" srcOrd="0" destOrd="0" presId="urn:microsoft.com/office/officeart/2005/8/layout/cycle5"/>
    <dgm:cxn modelId="{1AFB6045-C16B-44E5-AC6B-7F1193081C90}" type="presParOf" srcId="{2D48CBF6-3F4D-4B3F-AD0C-917D544CFADD}" destId="{25502A21-6D25-4126-8EF3-95618875A551}" srcOrd="1" destOrd="0" presId="urn:microsoft.com/office/officeart/2005/8/layout/cycle5"/>
    <dgm:cxn modelId="{D88A6DDF-C45F-438D-A5FD-E2762F396789}" type="presParOf" srcId="{2D48CBF6-3F4D-4B3F-AD0C-917D544CFADD}" destId="{81EE73C7-EA84-4820-80C2-9C3229B6127B}" srcOrd="2" destOrd="0" presId="urn:microsoft.com/office/officeart/2005/8/layout/cycle5"/>
    <dgm:cxn modelId="{D5869E36-4966-457E-8551-B55F120C07A0}" type="presParOf" srcId="{2D48CBF6-3F4D-4B3F-AD0C-917D544CFADD}" destId="{8881C6E3-9E27-40CF-BEB5-8A6C60E9D253}" srcOrd="3" destOrd="0" presId="urn:microsoft.com/office/officeart/2005/8/layout/cycle5"/>
    <dgm:cxn modelId="{A71B4DB7-6B3B-4E38-AD48-3E7259CDD80C}" type="presParOf" srcId="{2D48CBF6-3F4D-4B3F-AD0C-917D544CFADD}" destId="{60C63A15-D363-41BE-8EF7-C9C8A6A11C12}" srcOrd="4" destOrd="0" presId="urn:microsoft.com/office/officeart/2005/8/layout/cycle5"/>
    <dgm:cxn modelId="{95B8ACE7-0DD7-4F67-8ED0-FE773EF3F08A}" type="presParOf" srcId="{2D48CBF6-3F4D-4B3F-AD0C-917D544CFADD}" destId="{6BFAA8B5-C6AB-432B-8904-7FBC0B3F271E}" srcOrd="5" destOrd="0" presId="urn:microsoft.com/office/officeart/2005/8/layout/cycle5"/>
    <dgm:cxn modelId="{A5A3D808-3DAB-4150-B9F7-7F4C85AFEB5B}" type="presParOf" srcId="{2D48CBF6-3F4D-4B3F-AD0C-917D544CFADD}" destId="{3A4939D0-17A9-4516-9C9A-C53F4889510A}" srcOrd="6" destOrd="0" presId="urn:microsoft.com/office/officeart/2005/8/layout/cycle5"/>
    <dgm:cxn modelId="{74344BAE-5149-4BE6-98F6-2FEEBD8514E8}" type="presParOf" srcId="{2D48CBF6-3F4D-4B3F-AD0C-917D544CFADD}" destId="{5BBB5BB6-87FB-4177-8D26-5E3555551DB4}" srcOrd="7" destOrd="0" presId="urn:microsoft.com/office/officeart/2005/8/layout/cycle5"/>
    <dgm:cxn modelId="{32112EFD-5118-47C1-A7A0-F1C77B40F794}" type="presParOf" srcId="{2D48CBF6-3F4D-4B3F-AD0C-917D544CFADD}" destId="{C93B6E29-D968-4924-A2AC-BD6F9C57629F}" srcOrd="8" destOrd="0" presId="urn:microsoft.com/office/officeart/2005/8/layout/cycle5"/>
    <dgm:cxn modelId="{46BAA604-2CE5-4789-AD37-3A6A5BC7AAA6}" type="presParOf" srcId="{2D48CBF6-3F4D-4B3F-AD0C-917D544CFADD}" destId="{E26104DB-C942-446E-BCC3-A384C4111FDC}" srcOrd="9" destOrd="0" presId="urn:microsoft.com/office/officeart/2005/8/layout/cycle5"/>
    <dgm:cxn modelId="{D17C6280-48F6-4674-947C-526EB04ED8FC}" type="presParOf" srcId="{2D48CBF6-3F4D-4B3F-AD0C-917D544CFADD}" destId="{4158EA19-3E0C-4235-99F6-E690775213D1}" srcOrd="10" destOrd="0" presId="urn:microsoft.com/office/officeart/2005/8/layout/cycle5"/>
    <dgm:cxn modelId="{7D587490-0AC9-4E2A-89E8-E2411CB72A1D}" type="presParOf" srcId="{2D48CBF6-3F4D-4B3F-AD0C-917D544CFADD}" destId="{36B68028-F483-4F0F-83D2-14B086FC976C}" srcOrd="11" destOrd="0" presId="urn:microsoft.com/office/officeart/2005/8/layout/cycle5"/>
    <dgm:cxn modelId="{5CA019AC-C08F-41F3-AEC3-C385F711DDD5}" type="presParOf" srcId="{2D48CBF6-3F4D-4B3F-AD0C-917D544CFADD}" destId="{59E702A5-C3E6-47F8-A5B2-73D13470CE44}" srcOrd="12" destOrd="0" presId="urn:microsoft.com/office/officeart/2005/8/layout/cycle5"/>
    <dgm:cxn modelId="{19C118F4-68BE-44A7-BC88-1EE9D32636A0}" type="presParOf" srcId="{2D48CBF6-3F4D-4B3F-AD0C-917D544CFADD}" destId="{EF741F89-16F7-4241-96D5-66D0DD8E27F0}" srcOrd="13" destOrd="0" presId="urn:microsoft.com/office/officeart/2005/8/layout/cycle5"/>
    <dgm:cxn modelId="{5D554A6C-3537-43BA-A627-272F36B2580C}" type="presParOf" srcId="{2D48CBF6-3F4D-4B3F-AD0C-917D544CFADD}" destId="{DDCBE9F5-EDEF-424D-B0AE-401D13935792}" srcOrd="14" destOrd="0" presId="urn:microsoft.com/office/officeart/2005/8/layout/cycle5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7309A09-9DD7-4B9F-A85E-B3D18392FA18}">
      <dsp:nvSpPr>
        <dsp:cNvPr id="0" name=""/>
        <dsp:cNvSpPr/>
      </dsp:nvSpPr>
      <dsp:spPr>
        <a:xfrm>
          <a:off x="2418012" y="1116"/>
          <a:ext cx="1012324" cy="65801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15000"/>
                <a:satMod val="180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hade val="45000"/>
                <a:satMod val="170000"/>
              </a:schemeClr>
            </a:gs>
            <a:gs pos="70000">
              <a:schemeClr val="accent1">
                <a:hueOff val="0"/>
                <a:satOff val="0"/>
                <a:lumOff val="0"/>
                <a:alphaOff val="0"/>
                <a:tint val="99000"/>
                <a:shade val="65000"/>
                <a:satMod val="155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95500"/>
                <a:shade val="100000"/>
                <a:satMod val="155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/>
            <a:t>Ideia</a:t>
          </a:r>
        </a:p>
      </dsp:txBody>
      <dsp:txXfrm>
        <a:off x="2450133" y="33237"/>
        <a:ext cx="948082" cy="593768"/>
      </dsp:txXfrm>
    </dsp:sp>
    <dsp:sp modelId="{81EE73C7-EA84-4820-80C2-9C3229B6127B}">
      <dsp:nvSpPr>
        <dsp:cNvPr id="0" name=""/>
        <dsp:cNvSpPr/>
      </dsp:nvSpPr>
      <dsp:spPr>
        <a:xfrm>
          <a:off x="1610658" y="330121"/>
          <a:ext cx="2627033" cy="2627033"/>
        </a:xfrm>
        <a:custGeom>
          <a:avLst/>
          <a:gdLst/>
          <a:ahLst/>
          <a:cxnLst/>
          <a:rect l="0" t="0" r="0" b="0"/>
          <a:pathLst>
            <a:path>
              <a:moveTo>
                <a:pt x="1955022" y="167307"/>
              </a:moveTo>
              <a:arcTo wR="1313516" hR="1313516" stAng="17954082" swAng="1210512"/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  <a:scene3d>
          <a:camera prst="orthographicFront"/>
          <a:lightRig rig="threePt" dir="t">
            <a:rot lat="0" lon="0" rev="7500000"/>
          </a:lightRig>
        </a:scene3d>
        <a:sp3d z="-40000" prstMaterial="matte"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881C6E3-9E27-40CF-BEB5-8A6C60E9D253}">
      <dsp:nvSpPr>
        <dsp:cNvPr id="0" name=""/>
        <dsp:cNvSpPr/>
      </dsp:nvSpPr>
      <dsp:spPr>
        <a:xfrm>
          <a:off x="3667241" y="908733"/>
          <a:ext cx="1012324" cy="65801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15000"/>
                <a:satMod val="180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hade val="45000"/>
                <a:satMod val="170000"/>
              </a:schemeClr>
            </a:gs>
            <a:gs pos="70000">
              <a:schemeClr val="accent1">
                <a:hueOff val="0"/>
                <a:satOff val="0"/>
                <a:lumOff val="0"/>
                <a:alphaOff val="0"/>
                <a:tint val="99000"/>
                <a:shade val="65000"/>
                <a:satMod val="155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95500"/>
                <a:shade val="100000"/>
                <a:satMod val="155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/>
            <a:t>Desenho</a:t>
          </a:r>
        </a:p>
      </dsp:txBody>
      <dsp:txXfrm>
        <a:off x="3699362" y="940854"/>
        <a:ext cx="948082" cy="593768"/>
      </dsp:txXfrm>
    </dsp:sp>
    <dsp:sp modelId="{6BFAA8B5-C6AB-432B-8904-7FBC0B3F271E}">
      <dsp:nvSpPr>
        <dsp:cNvPr id="0" name=""/>
        <dsp:cNvSpPr/>
      </dsp:nvSpPr>
      <dsp:spPr>
        <a:xfrm>
          <a:off x="1610658" y="330121"/>
          <a:ext cx="2627033" cy="2627033"/>
        </a:xfrm>
        <a:custGeom>
          <a:avLst/>
          <a:gdLst/>
          <a:ahLst/>
          <a:cxnLst/>
          <a:rect l="0" t="0" r="0" b="0"/>
          <a:pathLst>
            <a:path>
              <a:moveTo>
                <a:pt x="2623873" y="1404571"/>
              </a:moveTo>
              <a:arcTo wR="1313516" hR="1313516" stAng="21838500" swAng="1358932"/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  <a:scene3d>
          <a:camera prst="orthographicFront"/>
          <a:lightRig rig="threePt" dir="t">
            <a:rot lat="0" lon="0" rev="7500000"/>
          </a:lightRig>
        </a:scene3d>
        <a:sp3d z="-40000" prstMaterial="matte"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4939D0-17A9-4516-9C9A-C53F4889510A}">
      <dsp:nvSpPr>
        <dsp:cNvPr id="0" name=""/>
        <dsp:cNvSpPr/>
      </dsp:nvSpPr>
      <dsp:spPr>
        <a:xfrm>
          <a:off x="3190078" y="2377290"/>
          <a:ext cx="1012324" cy="65801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15000"/>
                <a:satMod val="180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hade val="45000"/>
                <a:satMod val="170000"/>
              </a:schemeClr>
            </a:gs>
            <a:gs pos="70000">
              <a:schemeClr val="accent1">
                <a:hueOff val="0"/>
                <a:satOff val="0"/>
                <a:lumOff val="0"/>
                <a:alphaOff val="0"/>
                <a:tint val="99000"/>
                <a:shade val="65000"/>
                <a:satMod val="155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95500"/>
                <a:shade val="100000"/>
                <a:satMod val="155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/>
            <a:t>validação</a:t>
          </a:r>
        </a:p>
      </dsp:txBody>
      <dsp:txXfrm>
        <a:off x="3222199" y="2409411"/>
        <a:ext cx="948082" cy="593768"/>
      </dsp:txXfrm>
    </dsp:sp>
    <dsp:sp modelId="{C93B6E29-D968-4924-A2AC-BD6F9C57629F}">
      <dsp:nvSpPr>
        <dsp:cNvPr id="0" name=""/>
        <dsp:cNvSpPr/>
      </dsp:nvSpPr>
      <dsp:spPr>
        <a:xfrm>
          <a:off x="1610658" y="330121"/>
          <a:ext cx="2627033" cy="2627033"/>
        </a:xfrm>
        <a:custGeom>
          <a:avLst/>
          <a:gdLst/>
          <a:ahLst/>
          <a:cxnLst/>
          <a:rect l="0" t="0" r="0" b="0"/>
          <a:pathLst>
            <a:path>
              <a:moveTo>
                <a:pt x="1474503" y="2617130"/>
              </a:moveTo>
              <a:arcTo wR="1313516" hR="1313516" stAng="4977602" swAng="844796"/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  <a:scene3d>
          <a:camera prst="orthographicFront"/>
          <a:lightRig rig="threePt" dir="t">
            <a:rot lat="0" lon="0" rev="7500000"/>
          </a:lightRig>
        </a:scene3d>
        <a:sp3d z="-40000" prstMaterial="matte"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6104DB-C942-446E-BCC3-A384C4111FDC}">
      <dsp:nvSpPr>
        <dsp:cNvPr id="0" name=""/>
        <dsp:cNvSpPr/>
      </dsp:nvSpPr>
      <dsp:spPr>
        <a:xfrm>
          <a:off x="1645947" y="2377290"/>
          <a:ext cx="1012324" cy="65801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15000"/>
                <a:satMod val="180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hade val="45000"/>
                <a:satMod val="170000"/>
              </a:schemeClr>
            </a:gs>
            <a:gs pos="70000">
              <a:schemeClr val="accent1">
                <a:hueOff val="0"/>
                <a:satOff val="0"/>
                <a:lumOff val="0"/>
                <a:alphaOff val="0"/>
                <a:tint val="99000"/>
                <a:shade val="65000"/>
                <a:satMod val="155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95500"/>
                <a:shade val="100000"/>
                <a:satMod val="155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/>
            <a:t>Codificação</a:t>
          </a:r>
        </a:p>
      </dsp:txBody>
      <dsp:txXfrm>
        <a:off x="1678068" y="2409411"/>
        <a:ext cx="948082" cy="593768"/>
      </dsp:txXfrm>
    </dsp:sp>
    <dsp:sp modelId="{36B68028-F483-4F0F-83D2-14B086FC976C}">
      <dsp:nvSpPr>
        <dsp:cNvPr id="0" name=""/>
        <dsp:cNvSpPr/>
      </dsp:nvSpPr>
      <dsp:spPr>
        <a:xfrm>
          <a:off x="1610658" y="330121"/>
          <a:ext cx="2627033" cy="2627033"/>
        </a:xfrm>
        <a:custGeom>
          <a:avLst/>
          <a:gdLst/>
          <a:ahLst/>
          <a:cxnLst/>
          <a:rect l="0" t="0" r="0" b="0"/>
          <a:pathLst>
            <a:path>
              <a:moveTo>
                <a:pt x="139275" y="1902145"/>
              </a:moveTo>
              <a:arcTo wR="1313516" hR="1313516" stAng="9202568" swAng="1358932"/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  <a:scene3d>
          <a:camera prst="orthographicFront"/>
          <a:lightRig rig="threePt" dir="t">
            <a:rot lat="0" lon="0" rev="7500000"/>
          </a:lightRig>
        </a:scene3d>
        <a:sp3d z="-40000" prstMaterial="matte"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E702A5-C3E6-47F8-A5B2-73D13470CE44}">
      <dsp:nvSpPr>
        <dsp:cNvPr id="0" name=""/>
        <dsp:cNvSpPr/>
      </dsp:nvSpPr>
      <dsp:spPr>
        <a:xfrm>
          <a:off x="1168784" y="908733"/>
          <a:ext cx="1012324" cy="65801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15000"/>
                <a:satMod val="180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hade val="45000"/>
                <a:satMod val="170000"/>
              </a:schemeClr>
            </a:gs>
            <a:gs pos="70000">
              <a:schemeClr val="accent1">
                <a:hueOff val="0"/>
                <a:satOff val="0"/>
                <a:lumOff val="0"/>
                <a:alphaOff val="0"/>
                <a:tint val="99000"/>
                <a:shade val="65000"/>
                <a:satMod val="155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95500"/>
                <a:shade val="100000"/>
                <a:satMod val="155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/>
            <a:t>Implantação</a:t>
          </a:r>
        </a:p>
      </dsp:txBody>
      <dsp:txXfrm>
        <a:off x="1200905" y="940854"/>
        <a:ext cx="948082" cy="593768"/>
      </dsp:txXfrm>
    </dsp:sp>
    <dsp:sp modelId="{DDCBE9F5-EDEF-424D-B0AE-401D13935792}">
      <dsp:nvSpPr>
        <dsp:cNvPr id="0" name=""/>
        <dsp:cNvSpPr/>
      </dsp:nvSpPr>
      <dsp:spPr>
        <a:xfrm>
          <a:off x="1610658" y="330121"/>
          <a:ext cx="2627033" cy="2627033"/>
        </a:xfrm>
        <a:custGeom>
          <a:avLst/>
          <a:gdLst/>
          <a:ahLst/>
          <a:cxnLst/>
          <a:rect l="0" t="0" r="0" b="0"/>
          <a:pathLst>
            <a:path>
              <a:moveTo>
                <a:pt x="316053" y="458886"/>
              </a:moveTo>
              <a:arcTo wR="1313516" hR="1313516" stAng="13235406" swAng="1210512"/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  <a:scene3d>
          <a:camera prst="orthographicFront"/>
          <a:lightRig rig="threePt" dir="t">
            <a:rot lat="0" lon="0" rev="7500000"/>
          </a:lightRig>
        </a:scene3d>
        <a:sp3d z="-40000" prstMaterial="matte"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5">
  <dgm:title val=""/>
  <dgm:desc val=""/>
  <dgm:catLst>
    <dgm:cat type="cycle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fact="-1"/>
          <dgm:constr type="diam" for="ch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2"/>
                <dgm:constr type="endPad" refType="connDist" fact="0.2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DD0FA0B4F945F9A4BCC96731DE498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A98B5-3E80-4109-92E0-9C8695B54D99}"/>
      </w:docPartPr>
      <w:docPartBody>
        <w:p w:rsidR="00E52743" w:rsidRDefault="00000000">
          <w:pPr>
            <w:pStyle w:val="7EDD0FA0B4F945F9A4BCC96731DE498F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4769B92C879342A3A844A3D687123DA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EB5AFCD-7A6A-4CB4-8FAB-EE32FF8E862F}"/>
      </w:docPartPr>
      <w:docPartBody>
        <w:p w:rsidR="00E52743" w:rsidRDefault="00000000">
          <w:pPr>
            <w:pStyle w:val="4769B92C879342A3A844A3D687123DAC"/>
          </w:pPr>
          <w:r w:rsidRPr="00E96628">
            <w:rPr>
              <w:lang w:bidi="pt-BR"/>
            </w:rPr>
            <w:t>Ideias para plantar o seu jardim de verão</w:t>
          </w:r>
        </w:p>
      </w:docPartBody>
    </w:docPart>
    <w:docPart>
      <w:docPartPr>
        <w:name w:val="D0F6C6ECCAFF4B2CBEF1E4B3CD3C695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98869AF-F4AC-4EE4-8019-2B862604975A}"/>
      </w:docPartPr>
      <w:docPartBody>
        <w:p w:rsidR="00E52743" w:rsidRDefault="00000000">
          <w:pPr>
            <w:pStyle w:val="D0F6C6ECCAFF4B2CBEF1E4B3CD3C6953"/>
          </w:pPr>
          <w:r w:rsidRPr="00E96628">
            <w:rPr>
              <w:lang w:bidi="pt-BR"/>
            </w:rPr>
            <w:t>Paisagens do Tony e muito mais</w:t>
          </w:r>
        </w:p>
      </w:docPartBody>
    </w:docPart>
    <w:docPart>
      <w:docPartPr>
        <w:name w:val="396866D2A086469E8DC302F7472B941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33C1279-1397-4F50-9A8F-13F106E2BC50}"/>
      </w:docPartPr>
      <w:docPartBody>
        <w:p w:rsidR="00E52743" w:rsidRDefault="00000000">
          <w:pPr>
            <w:pStyle w:val="396866D2A086469E8DC302F7472B941A"/>
          </w:pPr>
          <w:r w:rsidRPr="00E96628">
            <w:rPr>
              <w:lang w:bidi="pt-BR"/>
            </w:rPr>
            <w:t>Por Gerd Simonsen</w:t>
          </w:r>
        </w:p>
      </w:docPartBody>
    </w:docPart>
    <w:docPart>
      <w:docPartPr>
        <w:name w:val="D3504C331E124666AF8797D16D6361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C8336B-D996-4A84-9916-57B428EFD01D}"/>
      </w:docPartPr>
      <w:docPartBody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Default="00000000">
          <w:pPr>
            <w:pStyle w:val="D3504C331E124666AF8797D16D6361CA"/>
          </w:pPr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</w:docPartBody>
    </w:docPart>
    <w:docPart>
      <w:docPartPr>
        <w:name w:val="2029FB011B034B5DA3C8A7DDB70E352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61AAE-71EB-454E-9FA8-3CDACFE48859}"/>
      </w:docPartPr>
      <w:docPartBody>
        <w:p w:rsidR="00E52743" w:rsidRDefault="009B4B25" w:rsidP="009B4B25">
          <w:pPr>
            <w:pStyle w:val="2029FB011B034B5DA3C8A7DDB70E3520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0598E9D6C71A4E64AEEF1908D6059E5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4CB6627-1768-4117-AA65-DCAB707674B7}"/>
      </w:docPartPr>
      <w:docPartBody>
        <w:p w:rsidR="00E52743" w:rsidRDefault="009B4B25" w:rsidP="009B4B25">
          <w:pPr>
            <w:pStyle w:val="0598E9D6C71A4E64AEEF1908D6059E5F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D3920FF73BE44C1BA31722E3B015E8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3A6123-8B2F-41E9-8687-9362541BD6FA}"/>
      </w:docPartPr>
      <w:docPartBody>
        <w:p w:rsidR="00E52743" w:rsidRDefault="009B4B25" w:rsidP="009B4B25">
          <w:pPr>
            <w:pStyle w:val="D3920FF73BE44C1BA31722E3B015E895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38DED7259A034AE99EAE55792C1EE8F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1F8B725-24B2-40DB-839E-C6A13CC2E303}"/>
      </w:docPartPr>
      <w:docPartBody>
        <w:p w:rsidR="00E52743" w:rsidRDefault="009B4B25" w:rsidP="009B4B25">
          <w:pPr>
            <w:pStyle w:val="38DED7259A034AE99EAE55792C1EE8FB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F752C4CBB01B4D638256073D18CB3C1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A744ABD-74AE-487F-B825-41A5A4886D3F}"/>
      </w:docPartPr>
      <w:docPartBody>
        <w:p w:rsidR="00E52743" w:rsidRDefault="009B4B25" w:rsidP="009B4B25">
          <w:pPr>
            <w:pStyle w:val="F752C4CBB01B4D638256073D18CB3C17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8BC6127AEE9645DEBBF3E7140ED15F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315E84A-44FF-4375-8289-5E38CBFD770A}"/>
      </w:docPartPr>
      <w:docPartBody>
        <w:p w:rsidR="00E52743" w:rsidRDefault="009B4B25" w:rsidP="009B4B25">
          <w:pPr>
            <w:pStyle w:val="8BC6127AEE9645DEBBF3E7140ED15FF4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25"/>
    <w:rsid w:val="00007EC9"/>
    <w:rsid w:val="000248E9"/>
    <w:rsid w:val="00041ED2"/>
    <w:rsid w:val="001E00A9"/>
    <w:rsid w:val="00444CF4"/>
    <w:rsid w:val="00590C0A"/>
    <w:rsid w:val="007451C2"/>
    <w:rsid w:val="008B2D41"/>
    <w:rsid w:val="009B4B25"/>
    <w:rsid w:val="00B716D1"/>
    <w:rsid w:val="00E52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91BC48A904441B48D4351BD451D46E9">
    <w:name w:val="991BC48A904441B48D4351BD451D46E9"/>
  </w:style>
  <w:style w:type="paragraph" w:customStyle="1" w:styleId="BF838AF965B842978409F7CF9C19DF11">
    <w:name w:val="BF838AF965B842978409F7CF9C19DF11"/>
  </w:style>
  <w:style w:type="paragraph" w:customStyle="1" w:styleId="0C8B2117CA7747F1AEE34446060B20CB">
    <w:name w:val="0C8B2117CA7747F1AEE34446060B20CB"/>
  </w:style>
  <w:style w:type="paragraph" w:customStyle="1" w:styleId="E3EEC5356A7742708C3A9B6367F8A04A">
    <w:name w:val="E3EEC5356A7742708C3A9B6367F8A04A"/>
  </w:style>
  <w:style w:type="paragraph" w:customStyle="1" w:styleId="7B7F26DB200849F88EE85B2043F9B118">
    <w:name w:val="7B7F26DB200849F88EE85B2043F9B118"/>
  </w:style>
  <w:style w:type="paragraph" w:customStyle="1" w:styleId="F21755DF121842D2B6F35299C6C96706">
    <w:name w:val="F21755DF121842D2B6F35299C6C96706"/>
  </w:style>
  <w:style w:type="paragraph" w:customStyle="1" w:styleId="408A446A908F4F02ADBFFDB0BB0C2054">
    <w:name w:val="408A446A908F4F02ADBFFDB0BB0C2054"/>
  </w:style>
  <w:style w:type="paragraph" w:customStyle="1" w:styleId="A23A252D8D664AFF9C011E8FEFA7CEED">
    <w:name w:val="A23A252D8D664AFF9C011E8FEFA7CEED"/>
  </w:style>
  <w:style w:type="paragraph" w:customStyle="1" w:styleId="C2ED1CE0A0DB4965ADCCAD65ED7D0097">
    <w:name w:val="C2ED1CE0A0DB4965ADCCAD65ED7D0097"/>
  </w:style>
  <w:style w:type="paragraph" w:customStyle="1" w:styleId="26496C0A70E349B2BBA2ED449D0519C2">
    <w:name w:val="26496C0A70E349B2BBA2ED449D0519C2"/>
  </w:style>
  <w:style w:type="paragraph" w:customStyle="1" w:styleId="4C32C897EC4E48D1B133C65EC434333E">
    <w:name w:val="4C32C897EC4E48D1B133C65EC434333E"/>
  </w:style>
  <w:style w:type="paragraph" w:customStyle="1" w:styleId="85C4493E67164F359EBB165157CD10A5">
    <w:name w:val="85C4493E67164F359EBB165157CD10A5"/>
  </w:style>
  <w:style w:type="paragraph" w:customStyle="1" w:styleId="45D673A1C414406BBA69B5EC4372DE53">
    <w:name w:val="45D673A1C414406BBA69B5EC4372DE53"/>
  </w:style>
  <w:style w:type="paragraph" w:customStyle="1" w:styleId="7EDD0FA0B4F945F9A4BCC96731DE498F">
    <w:name w:val="7EDD0FA0B4F945F9A4BCC96731DE498F"/>
  </w:style>
  <w:style w:type="paragraph" w:customStyle="1" w:styleId="4769B92C879342A3A844A3D687123DAC">
    <w:name w:val="4769B92C879342A3A844A3D687123DAC"/>
  </w:style>
  <w:style w:type="paragraph" w:customStyle="1" w:styleId="CE1BCA46D0CC45948B0842810EF5C1E9">
    <w:name w:val="CE1BCA46D0CC45948B0842810EF5C1E9"/>
  </w:style>
  <w:style w:type="paragraph" w:customStyle="1" w:styleId="DB45EAFC333C47908C365670CD1432D7">
    <w:name w:val="DB45EAFC333C47908C365670CD1432D7"/>
  </w:style>
  <w:style w:type="paragraph" w:customStyle="1" w:styleId="D0F6C6ECCAFF4B2CBEF1E4B3CD3C6953">
    <w:name w:val="D0F6C6ECCAFF4B2CBEF1E4B3CD3C6953"/>
  </w:style>
  <w:style w:type="paragraph" w:customStyle="1" w:styleId="396866D2A086469E8DC302F7472B941A">
    <w:name w:val="396866D2A086469E8DC302F7472B941A"/>
  </w:style>
  <w:style w:type="paragraph" w:customStyle="1" w:styleId="D3504C331E124666AF8797D16D6361CA">
    <w:name w:val="D3504C331E124666AF8797D16D6361CA"/>
  </w:style>
  <w:style w:type="paragraph" w:customStyle="1" w:styleId="E387C88DFAF9465E92B5ACC51B766650">
    <w:name w:val="E387C88DFAF9465E92B5ACC51B766650"/>
    <w:rsid w:val="009B4B25"/>
  </w:style>
  <w:style w:type="paragraph" w:customStyle="1" w:styleId="6E8BAD5A02C84B0EB7821216FE5B0F47">
    <w:name w:val="6E8BAD5A02C84B0EB7821216FE5B0F47"/>
    <w:rsid w:val="009B4B25"/>
  </w:style>
  <w:style w:type="paragraph" w:customStyle="1" w:styleId="FBE27CECE099401C9BF5D1775F72180C">
    <w:name w:val="FBE27CECE099401C9BF5D1775F72180C"/>
    <w:rsid w:val="009B4B25"/>
  </w:style>
  <w:style w:type="paragraph" w:customStyle="1" w:styleId="BB61E6D84E1C4BA9B8F07E5D1174EA55">
    <w:name w:val="BB61E6D84E1C4BA9B8F07E5D1174EA55"/>
    <w:rsid w:val="009B4B25"/>
  </w:style>
  <w:style w:type="paragraph" w:customStyle="1" w:styleId="9E8DBEFE34734FE0A0D5EA4B2C7B5390">
    <w:name w:val="9E8DBEFE34734FE0A0D5EA4B2C7B5390"/>
    <w:rsid w:val="009B4B25"/>
  </w:style>
  <w:style w:type="paragraph" w:customStyle="1" w:styleId="ABF42D068EFD4C71B1753E51BB829EE4">
    <w:name w:val="ABF42D068EFD4C71B1753E51BB829EE4"/>
    <w:rsid w:val="009B4B25"/>
  </w:style>
  <w:style w:type="paragraph" w:customStyle="1" w:styleId="01984150D7F54E01AB1C0FBC668D731F">
    <w:name w:val="01984150D7F54E01AB1C0FBC668D731F"/>
    <w:rsid w:val="009B4B25"/>
  </w:style>
  <w:style w:type="paragraph" w:customStyle="1" w:styleId="EF1D0EDD4AA148F6A77AC9C06642230E">
    <w:name w:val="EF1D0EDD4AA148F6A77AC9C06642230E"/>
    <w:rsid w:val="009B4B25"/>
  </w:style>
  <w:style w:type="paragraph" w:customStyle="1" w:styleId="4FEC053B99B24C209926FD98A2FFAB66">
    <w:name w:val="4FEC053B99B24C209926FD98A2FFAB66"/>
    <w:rsid w:val="009B4B25"/>
  </w:style>
  <w:style w:type="paragraph" w:customStyle="1" w:styleId="35F77DE437A841F0992E9A87C6CA295B">
    <w:name w:val="35F77DE437A841F0992E9A87C6CA295B"/>
    <w:rsid w:val="009B4B25"/>
  </w:style>
  <w:style w:type="paragraph" w:customStyle="1" w:styleId="F821C345589E43AF8F459663D5BA6629">
    <w:name w:val="F821C345589E43AF8F459663D5BA6629"/>
    <w:rsid w:val="009B4B25"/>
  </w:style>
  <w:style w:type="paragraph" w:customStyle="1" w:styleId="44BBE7143C9A4E0CBDBDD53BE3302E6E">
    <w:name w:val="44BBE7143C9A4E0CBDBDD53BE3302E6E"/>
    <w:rsid w:val="009B4B25"/>
  </w:style>
  <w:style w:type="paragraph" w:customStyle="1" w:styleId="D04BF10F0C8F4B418FDF015655F59FFE">
    <w:name w:val="D04BF10F0C8F4B418FDF015655F59FFE"/>
    <w:rsid w:val="009B4B25"/>
  </w:style>
  <w:style w:type="paragraph" w:customStyle="1" w:styleId="05305A1120704F74812FCF64F92844AF">
    <w:name w:val="05305A1120704F74812FCF64F92844AF"/>
    <w:rsid w:val="009B4B25"/>
  </w:style>
  <w:style w:type="paragraph" w:customStyle="1" w:styleId="BA7FE6E0B7BC465791319C8816876C46">
    <w:name w:val="BA7FE6E0B7BC465791319C8816876C46"/>
    <w:rsid w:val="009B4B25"/>
  </w:style>
  <w:style w:type="paragraph" w:customStyle="1" w:styleId="BC8BF0B9EF1B46A7A2C3C0B26E24A162">
    <w:name w:val="BC8BF0B9EF1B46A7A2C3C0B26E24A162"/>
    <w:rsid w:val="009B4B25"/>
  </w:style>
  <w:style w:type="paragraph" w:customStyle="1" w:styleId="E7159189978A42CDB953201A8160DAA5">
    <w:name w:val="E7159189978A42CDB953201A8160DAA5"/>
    <w:rsid w:val="009B4B25"/>
  </w:style>
  <w:style w:type="paragraph" w:customStyle="1" w:styleId="16AA6E6C62A74B5087B2FCF0C66EA7F2">
    <w:name w:val="16AA6E6C62A74B5087B2FCF0C66EA7F2"/>
    <w:rsid w:val="009B4B25"/>
  </w:style>
  <w:style w:type="paragraph" w:customStyle="1" w:styleId="99968D147C5443B0AD5AC6AA63F6F446">
    <w:name w:val="99968D147C5443B0AD5AC6AA63F6F446"/>
    <w:rsid w:val="009B4B25"/>
  </w:style>
  <w:style w:type="paragraph" w:customStyle="1" w:styleId="44FB387DEEB04CB9AD45B65E9E7B65F6">
    <w:name w:val="44FB387DEEB04CB9AD45B65E9E7B65F6"/>
    <w:rsid w:val="009B4B25"/>
  </w:style>
  <w:style w:type="paragraph" w:customStyle="1" w:styleId="F7C3D74312184D738018301E3B3EE9E4">
    <w:name w:val="F7C3D74312184D738018301E3B3EE9E4"/>
    <w:rsid w:val="009B4B25"/>
  </w:style>
  <w:style w:type="paragraph" w:customStyle="1" w:styleId="388A8CB1223540EE8F9627AC8AE05513">
    <w:name w:val="388A8CB1223540EE8F9627AC8AE05513"/>
    <w:rsid w:val="009B4B25"/>
  </w:style>
  <w:style w:type="paragraph" w:customStyle="1" w:styleId="295567328B374AF19CED3700388E2564">
    <w:name w:val="295567328B374AF19CED3700388E2564"/>
    <w:rsid w:val="009B4B25"/>
  </w:style>
  <w:style w:type="paragraph" w:customStyle="1" w:styleId="82B8B9AF38A146D4B1982FA5E8C4362A">
    <w:name w:val="82B8B9AF38A146D4B1982FA5E8C4362A"/>
    <w:rsid w:val="009B4B25"/>
  </w:style>
  <w:style w:type="paragraph" w:customStyle="1" w:styleId="091B6C90A2E14705B9400E36757C8AF3">
    <w:name w:val="091B6C90A2E14705B9400E36757C8AF3"/>
    <w:rsid w:val="009B4B25"/>
  </w:style>
  <w:style w:type="paragraph" w:customStyle="1" w:styleId="3EE9E2A3684E45508A6BE9FCD134F3E5">
    <w:name w:val="3EE9E2A3684E45508A6BE9FCD134F3E5"/>
    <w:rsid w:val="009B4B25"/>
  </w:style>
  <w:style w:type="paragraph" w:customStyle="1" w:styleId="0B92A1FD9B65460083224CF5009FF4D3">
    <w:name w:val="0B92A1FD9B65460083224CF5009FF4D3"/>
    <w:rsid w:val="009B4B25"/>
  </w:style>
  <w:style w:type="paragraph" w:customStyle="1" w:styleId="955DD4ED2847454CAA7BE9F45852C84C">
    <w:name w:val="955DD4ED2847454CAA7BE9F45852C84C"/>
    <w:rsid w:val="009B4B25"/>
  </w:style>
  <w:style w:type="paragraph" w:customStyle="1" w:styleId="DF4412D7D2F244158F65307C6CEB689D">
    <w:name w:val="DF4412D7D2F244158F65307C6CEB689D"/>
    <w:rsid w:val="009B4B25"/>
  </w:style>
  <w:style w:type="paragraph" w:customStyle="1" w:styleId="92F5E5D88C3C4804A16D44EC09278D29">
    <w:name w:val="92F5E5D88C3C4804A16D44EC09278D29"/>
    <w:rsid w:val="009B4B25"/>
  </w:style>
  <w:style w:type="paragraph" w:customStyle="1" w:styleId="EE111DE272CC4CB5B75DDAF8C92F7127">
    <w:name w:val="EE111DE272CC4CB5B75DDAF8C92F7127"/>
    <w:rsid w:val="009B4B25"/>
  </w:style>
  <w:style w:type="paragraph" w:customStyle="1" w:styleId="B61ADA76111E47CBB924774189954025">
    <w:name w:val="B61ADA76111E47CBB924774189954025"/>
    <w:rsid w:val="009B4B25"/>
  </w:style>
  <w:style w:type="paragraph" w:customStyle="1" w:styleId="A837F1372AD3460191532CF6A28E9326">
    <w:name w:val="A837F1372AD3460191532CF6A28E9326"/>
    <w:rsid w:val="009B4B25"/>
  </w:style>
  <w:style w:type="paragraph" w:customStyle="1" w:styleId="EDCF8BA403FB4042B828B31B7D1433B8">
    <w:name w:val="EDCF8BA403FB4042B828B31B7D1433B8"/>
    <w:rsid w:val="009B4B25"/>
  </w:style>
  <w:style w:type="paragraph" w:customStyle="1" w:styleId="7394860E4A4E4701A9B638E0BFC4CF70">
    <w:name w:val="7394860E4A4E4701A9B638E0BFC4CF70"/>
    <w:rsid w:val="009B4B25"/>
  </w:style>
  <w:style w:type="paragraph" w:customStyle="1" w:styleId="598B7C608978468B9B8DB546BAF6D4A4">
    <w:name w:val="598B7C608978468B9B8DB546BAF6D4A4"/>
    <w:rsid w:val="009B4B25"/>
  </w:style>
  <w:style w:type="paragraph" w:customStyle="1" w:styleId="39DA9B8150BD47AB8546D15E41FDC8DB">
    <w:name w:val="39DA9B8150BD47AB8546D15E41FDC8DB"/>
    <w:rsid w:val="009B4B25"/>
  </w:style>
  <w:style w:type="paragraph" w:customStyle="1" w:styleId="82E1B46D56994F118B86F0CCB2362D5B">
    <w:name w:val="82E1B46D56994F118B86F0CCB2362D5B"/>
    <w:rsid w:val="009B4B25"/>
  </w:style>
  <w:style w:type="paragraph" w:customStyle="1" w:styleId="90ABEBFE48394DBDA37EAB35E8116EAB">
    <w:name w:val="90ABEBFE48394DBDA37EAB35E8116EAB"/>
    <w:rsid w:val="009B4B25"/>
  </w:style>
  <w:style w:type="paragraph" w:customStyle="1" w:styleId="5B983B970DB24475BB14140BA87F3679">
    <w:name w:val="5B983B970DB24475BB14140BA87F3679"/>
    <w:rsid w:val="009B4B25"/>
  </w:style>
  <w:style w:type="paragraph" w:customStyle="1" w:styleId="837F95EA0757458BADADAF0FE5F9ABF1">
    <w:name w:val="837F95EA0757458BADADAF0FE5F9ABF1"/>
    <w:rsid w:val="009B4B25"/>
  </w:style>
  <w:style w:type="paragraph" w:customStyle="1" w:styleId="D32B45DF76B646CC9D493E11879736E0">
    <w:name w:val="D32B45DF76B646CC9D493E11879736E0"/>
    <w:rsid w:val="009B4B25"/>
  </w:style>
  <w:style w:type="paragraph" w:customStyle="1" w:styleId="133BD299CE514CB69FDEE9ABAA61E660">
    <w:name w:val="133BD299CE514CB69FDEE9ABAA61E660"/>
    <w:rsid w:val="009B4B25"/>
  </w:style>
  <w:style w:type="paragraph" w:customStyle="1" w:styleId="4188F65747B845E686C8AE6B2E2AA4F7">
    <w:name w:val="4188F65747B845E686C8AE6B2E2AA4F7"/>
    <w:rsid w:val="009B4B25"/>
  </w:style>
  <w:style w:type="paragraph" w:customStyle="1" w:styleId="F52792E8F1E842C5AE9EAA3CF891E06B">
    <w:name w:val="F52792E8F1E842C5AE9EAA3CF891E06B"/>
    <w:rsid w:val="009B4B25"/>
  </w:style>
  <w:style w:type="paragraph" w:customStyle="1" w:styleId="0379DDA1B15E44E181598E729BDC2D49">
    <w:name w:val="0379DDA1B15E44E181598E729BDC2D49"/>
    <w:rsid w:val="009B4B25"/>
  </w:style>
  <w:style w:type="paragraph" w:customStyle="1" w:styleId="FC3AD495F0A646B5AC0EB369FE65F194">
    <w:name w:val="FC3AD495F0A646B5AC0EB369FE65F194"/>
    <w:rsid w:val="009B4B25"/>
  </w:style>
  <w:style w:type="paragraph" w:customStyle="1" w:styleId="807DCD2323564C4384AF2020F919F37D">
    <w:name w:val="807DCD2323564C4384AF2020F919F37D"/>
    <w:rsid w:val="009B4B25"/>
  </w:style>
  <w:style w:type="paragraph" w:customStyle="1" w:styleId="293B3A7B4C9041889E609994DA1D7BBD">
    <w:name w:val="293B3A7B4C9041889E609994DA1D7BBD"/>
    <w:rsid w:val="009B4B25"/>
  </w:style>
  <w:style w:type="paragraph" w:customStyle="1" w:styleId="2029FB011B034B5DA3C8A7DDB70E3520">
    <w:name w:val="2029FB011B034B5DA3C8A7DDB70E3520"/>
    <w:rsid w:val="009B4B25"/>
  </w:style>
  <w:style w:type="paragraph" w:customStyle="1" w:styleId="0598E9D6C71A4E64AEEF1908D6059E5F">
    <w:name w:val="0598E9D6C71A4E64AEEF1908D6059E5F"/>
    <w:rsid w:val="009B4B25"/>
  </w:style>
  <w:style w:type="paragraph" w:customStyle="1" w:styleId="D3920FF73BE44C1BA31722E3B015E895">
    <w:name w:val="D3920FF73BE44C1BA31722E3B015E895"/>
    <w:rsid w:val="009B4B25"/>
  </w:style>
  <w:style w:type="paragraph" w:customStyle="1" w:styleId="38DED7259A034AE99EAE55792C1EE8FB">
    <w:name w:val="38DED7259A034AE99EAE55792C1EE8FB"/>
    <w:rsid w:val="009B4B25"/>
  </w:style>
  <w:style w:type="paragraph" w:customStyle="1" w:styleId="F752C4CBB01B4D638256073D18CB3C17">
    <w:name w:val="F752C4CBB01B4D638256073D18CB3C17"/>
    <w:rsid w:val="009B4B25"/>
  </w:style>
  <w:style w:type="paragraph" w:customStyle="1" w:styleId="8BC6127AEE9645DEBBF3E7140ED15FF4">
    <w:name w:val="8BC6127AEE9645DEBBF3E7140ED15FF4"/>
    <w:rsid w:val="009B4B25"/>
  </w:style>
  <w:style w:type="paragraph" w:customStyle="1" w:styleId="8A26F04150C5473A9D37BC67E2954391">
    <w:name w:val="8A26F04150C5473A9D37BC67E2954391"/>
    <w:rsid w:val="009B4B25"/>
  </w:style>
  <w:style w:type="paragraph" w:customStyle="1" w:styleId="4DB07A50392B4B07BB8DEA909B1EAF20">
    <w:name w:val="4DB07A50392B4B07BB8DEA909B1EAF20"/>
    <w:rsid w:val="009B4B25"/>
  </w:style>
  <w:style w:type="paragraph" w:customStyle="1" w:styleId="1A0C371925374147B6035C40D99996FF">
    <w:name w:val="1A0C371925374147B6035C40D99996FF"/>
    <w:rsid w:val="009B4B25"/>
  </w:style>
  <w:style w:type="paragraph" w:customStyle="1" w:styleId="079107D4B80A4FDF9A00CE3E31D0E4A8">
    <w:name w:val="079107D4B80A4FDF9A00CE3E31D0E4A8"/>
    <w:rsid w:val="009B4B25"/>
  </w:style>
  <w:style w:type="paragraph" w:customStyle="1" w:styleId="5F764B7E47884BC9A3555E80B9AB6EE3">
    <w:name w:val="5F764B7E47884BC9A3555E80B9AB6EE3"/>
    <w:rsid w:val="009B4B25"/>
  </w:style>
  <w:style w:type="paragraph" w:customStyle="1" w:styleId="90D598A4125E41E781EA9473099DE2EB">
    <w:name w:val="90D598A4125E41E781EA9473099DE2EB"/>
    <w:rsid w:val="009B4B25"/>
  </w:style>
  <w:style w:type="paragraph" w:customStyle="1" w:styleId="FAED480C649E418599B28B81C321D39F">
    <w:name w:val="FAED480C649E418599B28B81C321D39F"/>
    <w:rsid w:val="009B4B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Verde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rilhant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F9211D-B899-4840-9EAA-0C6C79C9DCCB}">
  <we:reference id="wa104178141" version="4.3.3.0" store="pt-BR" storeType="OMEX"/>
  <we:alternateReferences>
    <we:reference id="WA104178141" version="4.3.3.0" store="WA10417814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1FB64F-5F40-4EBB-9BAD-D8736BB08AF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55AC03C4-BFEE-4041-BAED-35C32451C2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F7AAE21-0CAC-424C-966F-DBC0DE2ABE1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F569FD5-8796-4715-BF62-60DFD2782E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Boletim informativo sobre paisagismo.dotx</Template>
  <TotalTime>0</TotalTime>
  <Pages>5</Pages>
  <Words>770</Words>
  <Characters>4158</Characters>
  <Application>Microsoft Office Word</Application>
  <DocSecurity>0</DocSecurity>
  <Lines>34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 importancia do cultivo em casa</vt:lpstr>
      <vt:lpstr/>
    </vt:vector>
  </TitlesOfParts>
  <Manager/>
  <Company/>
  <LinksUpToDate>false</LinksUpToDate>
  <CharactersWithSpaces>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importancia do cultivo em casa</dc:title>
  <dc:subject>Os beneficios alimentares, sociais e terapeuticos causados pela cultura do cultivo residencial.</dc:subject>
  <dc:creator/>
  <cp:keywords/>
  <dc:description/>
  <cp:lastModifiedBy/>
  <cp:revision>1</cp:revision>
  <dcterms:created xsi:type="dcterms:W3CDTF">2023-04-29T10:50:00Z</dcterms:created>
  <dcterms:modified xsi:type="dcterms:W3CDTF">2023-05-20T13:47:00Z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